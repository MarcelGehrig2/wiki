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29" w:rsidRPr="00032F1F" w:rsidRDefault="001E4C29">
      <w:pPr>
        <w:pStyle w:val="Titelbergeordnet"/>
      </w:pPr>
      <w:bookmarkStart w:id="0" w:name="_GoBack"/>
    </w:p>
    <w:p w:rsidR="00C70253" w:rsidRPr="00032F1F" w:rsidRDefault="002C303E">
      <w:pPr>
        <w:pStyle w:val="Titelbergeordnet"/>
      </w:pPr>
      <w:r w:rsidRPr="00032F1F">
        <w:t>Moving Chair</w:t>
      </w:r>
    </w:p>
    <w:p w:rsidR="00A46ECE" w:rsidRPr="00032F1F" w:rsidRDefault="00A46ECE" w:rsidP="00DF633A">
      <w:pPr>
        <w:pStyle w:val="TitelAuftraggeber"/>
      </w:pPr>
    </w:p>
    <w:p w:rsidR="003E7076" w:rsidRPr="00032F1F" w:rsidRDefault="002C303E" w:rsidP="00DF633A">
      <w:pPr>
        <w:pStyle w:val="TitelAuftraggeber"/>
      </w:pPr>
      <w:r w:rsidRPr="00032F1F">
        <w:t>First concept</w:t>
      </w:r>
    </w:p>
    <w:p w:rsidR="000F79B9" w:rsidRPr="00032F1F" w:rsidRDefault="000B7497" w:rsidP="00DF633A">
      <w:pPr>
        <w:pStyle w:val="TitelAuftraggeber"/>
      </w:pPr>
      <w:r w:rsidRPr="00032F1F">
        <w:t xml:space="preserve"> </w:t>
      </w:r>
    </w:p>
    <w:p w:rsidR="008F0D5B" w:rsidRPr="00032F1F" w:rsidRDefault="008F0D5B" w:rsidP="00DF633A">
      <w:pPr>
        <w:pStyle w:val="TitelAuftraggeber"/>
      </w:pPr>
    </w:p>
    <w:p w:rsidR="000B194B" w:rsidRPr="00032F1F" w:rsidRDefault="000B194B" w:rsidP="00DF633A">
      <w:pPr>
        <w:pStyle w:val="TitelAuftraggeber"/>
      </w:pPr>
    </w:p>
    <w:p w:rsidR="00E030CF" w:rsidRPr="00032F1F" w:rsidRDefault="00A46ECE" w:rsidP="00AE0B01">
      <w:pPr>
        <w:pStyle w:val="TitelAuftraggeber"/>
      </w:pPr>
      <w:r w:rsidRPr="00032F1F">
        <w:rPr>
          <w:rStyle w:val="FormatvorlageZchn"/>
          <w:lang w:val="en-GB"/>
        </w:rPr>
        <w:t xml:space="preserve"> </w:t>
      </w:r>
      <w:r w:rsidR="00AE0B01" w:rsidRPr="00032F1F">
        <w:rPr>
          <w:rStyle w:val="FormatvorlageZchn"/>
          <w:lang w:val="en-GB"/>
        </w:rPr>
        <w:t>{Titel Untergeordnet}</w:t>
      </w:r>
    </w:p>
    <w:p w:rsidR="00E030CF" w:rsidRPr="00032F1F" w:rsidRDefault="00E030CF">
      <w:pPr>
        <w:sectPr w:rsidR="00E030CF" w:rsidRPr="00032F1F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7" w:h="16840" w:code="9"/>
          <w:pgMar w:top="1418" w:right="1418" w:bottom="1418" w:left="1418" w:header="720" w:footer="720" w:gutter="0"/>
          <w:cols w:space="720"/>
          <w:vAlign w:val="center"/>
          <w:titlePg/>
        </w:sectPr>
      </w:pPr>
    </w:p>
    <w:p w:rsidR="00E030CF" w:rsidRPr="00032F1F" w:rsidRDefault="00CF5787" w:rsidP="00CB7185">
      <w:pPr>
        <w:pStyle w:val="berschrift1oNoVerzeichnis"/>
      </w:pPr>
      <w:r w:rsidRPr="00032F1F">
        <w:lastRenderedPageBreak/>
        <w:t>Summary</w:t>
      </w:r>
      <w:r w:rsidR="00E030CF" w:rsidRPr="00032F1F">
        <w:rPr>
          <w:rStyle w:val="FormatvorlageZchn"/>
          <w:lang w:val="en-GB"/>
        </w:rPr>
        <w:t>{Überschrift 1 o.N. o.Verzeichnis}</w:t>
      </w:r>
    </w:p>
    <w:p w:rsidR="00F7385A" w:rsidRPr="00032F1F" w:rsidRDefault="00F7385A" w:rsidP="00DF633A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C44C0" w:rsidRPr="00032F1F" w:rsidRDefault="00EC44C0" w:rsidP="00EC44C0"/>
    <w:p w:rsidR="00E030CF" w:rsidRPr="00032F1F" w:rsidRDefault="00EC44C0" w:rsidP="00EC44C0">
      <w:pPr>
        <w:tabs>
          <w:tab w:val="left" w:pos="3450"/>
        </w:tabs>
      </w:pPr>
      <w:r w:rsidRPr="00032F1F">
        <w:tab/>
      </w:r>
    </w:p>
    <w:p w:rsidR="00E030CF" w:rsidRPr="00032F1F" w:rsidRDefault="00252682">
      <w:pPr>
        <w:pStyle w:val="berschrift1oNoVerzeichnis"/>
      </w:pPr>
      <w:r>
        <w:lastRenderedPageBreak/>
        <w:t>Version Management</w:t>
      </w:r>
      <w:r w:rsidR="00E030CF" w:rsidRPr="00032F1F">
        <w:rPr>
          <w:vanish/>
          <w:color w:val="0000FF"/>
          <w:kern w:val="0"/>
          <w:sz w:val="22"/>
        </w:rPr>
        <w:t>{Überschrift 1 o.N. o.Verzeichnis}</w:t>
      </w:r>
    </w:p>
    <w:tbl>
      <w:tblPr>
        <w:tblW w:w="8606" w:type="dxa"/>
        <w:tblInd w:w="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915"/>
        <w:gridCol w:w="1353"/>
        <w:gridCol w:w="1186"/>
        <w:gridCol w:w="1559"/>
        <w:gridCol w:w="3593"/>
      </w:tblGrid>
      <w:tr w:rsidR="00D45517" w:rsidRPr="00032F1F" w:rsidTr="00D45517">
        <w:trPr>
          <w:cantSplit/>
        </w:trPr>
        <w:tc>
          <w:tcPr>
            <w:tcW w:w="915" w:type="dxa"/>
            <w:tcBorders>
              <w:top w:val="single" w:sz="12" w:space="0" w:color="000000"/>
              <w:bottom w:val="single" w:sz="12" w:space="0" w:color="000000"/>
            </w:tcBorders>
          </w:tcPr>
          <w:p w:rsidR="00D45517" w:rsidRPr="00032F1F" w:rsidRDefault="00D45517">
            <w:pPr>
              <w:pStyle w:val="Tabelleberschrift"/>
            </w:pPr>
            <w:r w:rsidRPr="00032F1F">
              <w:br w:type="page"/>
              <w:t>Version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</w:tcPr>
          <w:p w:rsidR="00D45517" w:rsidRPr="00032F1F" w:rsidRDefault="00D45517">
            <w:pPr>
              <w:pStyle w:val="Tabelleberschrift"/>
            </w:pPr>
            <w:r w:rsidRPr="00032F1F">
              <w:t>Aut</w:t>
            </w:r>
            <w:r w:rsidR="00252682">
              <w:t>h</w:t>
            </w:r>
            <w:r w:rsidRPr="00032F1F">
              <w:t>or</w:t>
            </w:r>
          </w:p>
        </w:tc>
        <w:tc>
          <w:tcPr>
            <w:tcW w:w="1186" w:type="dxa"/>
            <w:tcBorders>
              <w:top w:val="single" w:sz="12" w:space="0" w:color="000000"/>
              <w:bottom w:val="single" w:sz="12" w:space="0" w:color="000000"/>
            </w:tcBorders>
          </w:tcPr>
          <w:p w:rsidR="00D45517" w:rsidRPr="00032F1F" w:rsidRDefault="00D45517">
            <w:pPr>
              <w:pStyle w:val="Tabelleberschrift"/>
            </w:pPr>
            <w:r w:rsidRPr="00032F1F">
              <w:t>Datum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</w:tcPr>
          <w:p w:rsidR="00D45517" w:rsidRPr="00032F1F" w:rsidRDefault="00D45517">
            <w:pPr>
              <w:pStyle w:val="Tabelleberschrift"/>
            </w:pPr>
            <w:r w:rsidRPr="00032F1F">
              <w:t>Status</w:t>
            </w:r>
          </w:p>
        </w:tc>
        <w:tc>
          <w:tcPr>
            <w:tcW w:w="3593" w:type="dxa"/>
            <w:tcBorders>
              <w:top w:val="single" w:sz="12" w:space="0" w:color="000000"/>
              <w:bottom w:val="single" w:sz="12" w:space="0" w:color="000000"/>
            </w:tcBorders>
          </w:tcPr>
          <w:p w:rsidR="00D45517" w:rsidRPr="00032F1F" w:rsidRDefault="00252682">
            <w:pPr>
              <w:pStyle w:val="Tabelleberschrift"/>
            </w:pPr>
            <w:r>
              <w:t>Changes</w:t>
            </w:r>
            <w:r w:rsidR="00D45517" w:rsidRPr="00032F1F">
              <w:rPr>
                <w:vanish/>
                <w:color w:val="0000FF"/>
              </w:rPr>
              <w:t>{Tabelle Überschrift}</w:t>
            </w:r>
          </w:p>
        </w:tc>
      </w:tr>
      <w:tr w:rsidR="00D45517" w:rsidRPr="00032F1F" w:rsidTr="00D45517">
        <w:trPr>
          <w:cantSplit/>
        </w:trPr>
        <w:tc>
          <w:tcPr>
            <w:tcW w:w="915" w:type="dxa"/>
            <w:tcBorders>
              <w:top w:val="nil"/>
              <w:bottom w:val="single" w:sz="4" w:space="0" w:color="auto"/>
            </w:tcBorders>
          </w:tcPr>
          <w:p w:rsidR="00D45517" w:rsidRPr="00032F1F" w:rsidRDefault="00D45517" w:rsidP="00983A35">
            <w:r w:rsidRPr="00032F1F">
              <w:t>0.</w:t>
            </w:r>
            <w:r w:rsidR="00DC40A4" w:rsidRPr="00032F1F">
              <w:t>1</w:t>
            </w:r>
          </w:p>
        </w:tc>
        <w:tc>
          <w:tcPr>
            <w:tcW w:w="1353" w:type="dxa"/>
            <w:tcBorders>
              <w:top w:val="nil"/>
              <w:bottom w:val="single" w:sz="4" w:space="0" w:color="auto"/>
            </w:tcBorders>
          </w:tcPr>
          <w:p w:rsidR="00D45517" w:rsidRPr="00032F1F" w:rsidRDefault="00DC40A4" w:rsidP="00983A35">
            <w:r w:rsidRPr="00032F1F">
              <w:t>M. Gehrig</w:t>
            </w:r>
          </w:p>
        </w:tc>
        <w:tc>
          <w:tcPr>
            <w:tcW w:w="1186" w:type="dxa"/>
            <w:tcBorders>
              <w:top w:val="nil"/>
              <w:bottom w:val="single" w:sz="4" w:space="0" w:color="auto"/>
            </w:tcBorders>
          </w:tcPr>
          <w:p w:rsidR="00D45517" w:rsidRPr="00032F1F" w:rsidRDefault="00D45517" w:rsidP="00983A35">
            <w:r w:rsidRPr="00032F1F">
              <w:t>18.12.2012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D45517" w:rsidRPr="00032F1F" w:rsidRDefault="00252682" w:rsidP="00983A35">
            <w:r>
              <w:t>Draft</w:t>
            </w:r>
          </w:p>
        </w:tc>
        <w:tc>
          <w:tcPr>
            <w:tcW w:w="3593" w:type="dxa"/>
            <w:tcBorders>
              <w:top w:val="nil"/>
              <w:bottom w:val="single" w:sz="4" w:space="0" w:color="auto"/>
            </w:tcBorders>
          </w:tcPr>
          <w:p w:rsidR="00D45517" w:rsidRPr="00032F1F" w:rsidRDefault="00252682" w:rsidP="00983A35">
            <w:r>
              <w:t>Template created</w:t>
            </w:r>
          </w:p>
        </w:tc>
      </w:tr>
      <w:bookmarkStart w:id="1" w:name="Version"/>
      <w:bookmarkStart w:id="2" w:name="OLE_LINK1"/>
      <w:bookmarkStart w:id="3" w:name="OLE_LINK2"/>
      <w:tr w:rsidR="00D45517" w:rsidRPr="00032F1F" w:rsidTr="00D45517">
        <w:trPr>
          <w:gridAfter w:val="4"/>
          <w:wAfter w:w="7691" w:type="dxa"/>
          <w:cantSplit/>
          <w:hidden/>
        </w:trPr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5517" w:rsidRPr="00032F1F" w:rsidRDefault="00D45517" w:rsidP="001C1EC1">
            <w:pPr>
              <w:pStyle w:val="Formatvorlage"/>
            </w:pPr>
            <w:r w:rsidRPr="00032F1F">
              <w:rPr>
                <w:snapToGrid w:val="0"/>
              </w:rPr>
              <w:fldChar w:fldCharType="begin"/>
            </w:r>
            <w:r w:rsidRPr="00032F1F">
              <w:rPr>
                <w:snapToGrid w:val="0"/>
              </w:rPr>
              <w:instrText xml:space="preserve"> =MAX(Above) \# "0.00" </w:instrText>
            </w:r>
            <w:r w:rsidRPr="00032F1F">
              <w:rPr>
                <w:snapToGrid w:val="0"/>
              </w:rPr>
              <w:fldChar w:fldCharType="separate"/>
            </w:r>
            <w:r w:rsidR="00330214">
              <w:rPr>
                <w:noProof/>
                <w:snapToGrid w:val="0"/>
              </w:rPr>
              <w:t>0.10</w:t>
            </w:r>
            <w:r w:rsidRPr="00032F1F">
              <w:rPr>
                <w:snapToGrid w:val="0"/>
              </w:rPr>
              <w:fldChar w:fldCharType="end"/>
            </w:r>
            <w:bookmarkEnd w:id="1"/>
          </w:p>
        </w:tc>
      </w:tr>
      <w:bookmarkEnd w:id="2"/>
      <w:bookmarkEnd w:id="3"/>
    </w:tbl>
    <w:p w:rsidR="00E030CF" w:rsidRPr="00032F1F" w:rsidRDefault="00E030CF"/>
    <w:p w:rsidR="00E030CF" w:rsidRPr="00032F1F" w:rsidRDefault="00E030CF">
      <w:pPr>
        <w:sectPr w:rsidR="00E030CF" w:rsidRPr="00032F1F" w:rsidSect="00CB4A0C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418" w:bottom="1134" w:left="1418" w:header="720" w:footer="720" w:gutter="0"/>
          <w:cols w:space="720"/>
          <w:titlePg/>
        </w:sectPr>
      </w:pPr>
    </w:p>
    <w:p w:rsidR="00E030CF" w:rsidRPr="00032F1F" w:rsidRDefault="00252682">
      <w:pPr>
        <w:pStyle w:val="berschrift1oNoVerzeichnis"/>
        <w:rPr>
          <w:vanish/>
          <w:color w:val="0000FF"/>
          <w:kern w:val="0"/>
          <w:sz w:val="22"/>
        </w:rPr>
      </w:pPr>
      <w:r>
        <w:lastRenderedPageBreak/>
        <w:t>Table of Contents</w:t>
      </w:r>
      <w:r w:rsidR="00E030CF" w:rsidRPr="00032F1F">
        <w:t xml:space="preserve"> </w:t>
      </w:r>
      <w:r w:rsidR="00E030CF" w:rsidRPr="00032F1F">
        <w:rPr>
          <w:vanish/>
          <w:color w:val="0000FF"/>
          <w:kern w:val="0"/>
          <w:sz w:val="22"/>
        </w:rPr>
        <w:t>{Überschrift 1 o.N. o.Verzeichnis}</w:t>
      </w:r>
    </w:p>
    <w:p w:rsidR="00B563E0" w:rsidRPr="00032F1F" w:rsidRDefault="00B563E0" w:rsidP="00B563E0"/>
    <w:p w:rsidR="00330214" w:rsidRPr="00330214" w:rsidRDefault="003F7C1A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b w:val="0"/>
          <w:spacing w:val="0"/>
          <w:szCs w:val="22"/>
          <w:lang w:val="fr-CH"/>
        </w:rPr>
      </w:pPr>
      <w:r w:rsidRPr="00032F1F">
        <w:rPr>
          <w:b w:val="0"/>
          <w:caps/>
        </w:rPr>
        <w:fldChar w:fldCharType="begin"/>
      </w:r>
      <w:r w:rsidR="00E030CF" w:rsidRPr="00032F1F">
        <w:rPr>
          <w:b w:val="0"/>
          <w:caps/>
        </w:rPr>
        <w:instrText xml:space="preserve"> TOC \o "1-1" \t "Überschrift 2;2;Überschrift 3;3;Überschrift 4;4;Überschrift 5;5;Überschrift 6;6;Überschrift 1 o.N.;1" </w:instrText>
      </w:r>
      <w:r w:rsidRPr="00032F1F">
        <w:rPr>
          <w:b w:val="0"/>
          <w:caps/>
        </w:rPr>
        <w:fldChar w:fldCharType="separate"/>
      </w:r>
      <w:r w:rsidR="00330214">
        <w:t>1</w:t>
      </w:r>
      <w:r w:rsidR="00330214" w:rsidRPr="00330214">
        <w:rPr>
          <w:rFonts w:asciiTheme="minorHAnsi" w:eastAsiaTheme="minorEastAsia" w:hAnsiTheme="minorHAnsi" w:cstheme="minorBidi"/>
          <w:b w:val="0"/>
          <w:spacing w:val="0"/>
          <w:szCs w:val="22"/>
          <w:lang w:val="fr-CH"/>
        </w:rPr>
        <w:tab/>
      </w:r>
      <w:r w:rsidR="00330214">
        <w:t>Title 1</w:t>
      </w:r>
      <w:r w:rsidR="00330214">
        <w:tab/>
      </w:r>
      <w:r w:rsidR="00330214">
        <w:fldChar w:fldCharType="begin"/>
      </w:r>
      <w:r w:rsidR="00330214">
        <w:instrText xml:space="preserve"> PAGEREF _Toc466469249 \h </w:instrText>
      </w:r>
      <w:r w:rsidR="00330214">
        <w:fldChar w:fldCharType="separate"/>
      </w:r>
      <w:r w:rsidR="00330214">
        <w:t>1</w:t>
      </w:r>
      <w:r w:rsidR="00330214">
        <w:fldChar w:fldCharType="end"/>
      </w:r>
    </w:p>
    <w:p w:rsidR="00330214" w:rsidRPr="00330214" w:rsidRDefault="00330214">
      <w:pPr>
        <w:pStyle w:val="Verzeichnis2"/>
        <w:tabs>
          <w:tab w:val="left" w:pos="960"/>
        </w:tabs>
        <w:rPr>
          <w:rFonts w:asciiTheme="minorHAnsi" w:eastAsiaTheme="minorEastAsia" w:hAnsiTheme="minorHAnsi" w:cstheme="minorBidi"/>
          <w:spacing w:val="0"/>
          <w:sz w:val="22"/>
          <w:szCs w:val="22"/>
          <w:lang w:val="fr-CH"/>
        </w:rPr>
      </w:pPr>
      <w:r>
        <w:t>1.1</w:t>
      </w:r>
      <w:r w:rsidRPr="00330214">
        <w:rPr>
          <w:rFonts w:asciiTheme="minorHAnsi" w:eastAsiaTheme="minorEastAsia" w:hAnsiTheme="minorHAnsi" w:cstheme="minorBidi"/>
          <w:spacing w:val="0"/>
          <w:sz w:val="22"/>
          <w:szCs w:val="22"/>
          <w:lang w:val="fr-CH"/>
        </w:rPr>
        <w:tab/>
      </w:r>
      <w:r>
        <w:t>Title 1.1</w:t>
      </w:r>
      <w:r>
        <w:tab/>
      </w:r>
      <w:r>
        <w:fldChar w:fldCharType="begin"/>
      </w:r>
      <w:r>
        <w:instrText xml:space="preserve"> PAGEREF _Toc466469250 \h </w:instrText>
      </w:r>
      <w:r>
        <w:fldChar w:fldCharType="separate"/>
      </w:r>
      <w:r>
        <w:t>1</w:t>
      </w:r>
      <w:r>
        <w:fldChar w:fldCharType="end"/>
      </w:r>
    </w:p>
    <w:p w:rsidR="00E030CF" w:rsidRPr="00032F1F" w:rsidRDefault="003F7C1A">
      <w:pPr>
        <w:pStyle w:val="Verzeichnis1"/>
        <w:sectPr w:rsidR="00E030CF" w:rsidRPr="00032F1F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1418" w:bottom="1134" w:left="1418" w:header="720" w:footer="720" w:gutter="0"/>
          <w:cols w:space="720"/>
        </w:sectPr>
      </w:pPr>
      <w:r w:rsidRPr="00032F1F">
        <w:rPr>
          <w:b w:val="0"/>
          <w:caps/>
        </w:rPr>
        <w:fldChar w:fldCharType="end"/>
      </w:r>
    </w:p>
    <w:p w:rsidR="00983A35" w:rsidRPr="00032F1F" w:rsidRDefault="002F1033" w:rsidP="00BF6D91">
      <w:pPr>
        <w:pStyle w:val="berschrift1"/>
      </w:pPr>
      <w:bookmarkStart w:id="4" w:name="_Toc466469249"/>
      <w:r w:rsidRPr="00032F1F">
        <w:lastRenderedPageBreak/>
        <w:t>Title 1</w:t>
      </w:r>
      <w:bookmarkEnd w:id="4"/>
    </w:p>
    <w:bookmarkStart w:id="5" w:name="_Toc466469250"/>
    <w:p w:rsidR="003C0847" w:rsidRPr="00032F1F" w:rsidRDefault="00125BD2" w:rsidP="00193E1A">
      <w:pPr>
        <w:pStyle w:val="berschrift2"/>
      </w:pPr>
      <w:r w:rsidRPr="00032F1F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2A3D1B" wp14:editId="3E76FF96">
                <wp:simplePos x="0" y="0"/>
                <wp:positionH relativeFrom="column">
                  <wp:posOffset>804545</wp:posOffset>
                </wp:positionH>
                <wp:positionV relativeFrom="paragraph">
                  <wp:posOffset>4566285</wp:posOffset>
                </wp:positionV>
                <wp:extent cx="4060190" cy="635"/>
                <wp:effectExtent l="0" t="0" r="0" b="0"/>
                <wp:wrapTopAndBottom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BD2" w:rsidRPr="00692510" w:rsidRDefault="00125BD2" w:rsidP="00125BD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TexTextText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A3D1B" id="_x0000_t202" coordsize="21600,21600" o:spt="202" path="m,l,21600r21600,l21600,xe">
                <v:stroke joinstyle="miter"/>
                <v:path gradientshapeok="t" o:connecttype="rect"/>
              </v:shapetype>
              <v:shape id="Textfeld 47" o:spid="_x0000_s1026" type="#_x0000_t202" style="position:absolute;left:0;text-align:left;margin-left:63.35pt;margin-top:359.55pt;width:319.7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" stroked="f">
                <v:textbox style="mso-fit-shape-to-text:t" inset="0,0,0,0">
                  <w:txbxContent>
                    <w:p w:rsidR="00125BD2" w:rsidRPr="00692510" w:rsidRDefault="00125BD2" w:rsidP="00125BD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TexTextText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1033" w:rsidRPr="00032F1F">
        <w:rPr>
          <w:noProof/>
          <w:lang w:val="de-CH"/>
        </w:rPr>
        <w:drawing>
          <wp:anchor distT="0" distB="0" distL="114300" distR="114300" simplePos="0" relativeHeight="251731968" behindDoc="0" locked="0" layoutInCell="1" allowOverlap="1" wp14:anchorId="5A405307" wp14:editId="70BE2BA6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4060800" cy="4060800"/>
            <wp:effectExtent l="0" t="0" r="0" b="0"/>
            <wp:wrapTopAndBottom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033" w:rsidRPr="00032F1F">
        <w:t>Title 1.1</w:t>
      </w:r>
      <w:bookmarkEnd w:id="5"/>
    </w:p>
    <w:p w:rsidR="00D23BCC" w:rsidRPr="00032F1F" w:rsidRDefault="00D23BCC" w:rsidP="00FD407C"/>
    <w:p w:rsidR="002F1033" w:rsidRPr="00032F1F" w:rsidRDefault="002F1033" w:rsidP="00FD407C">
      <w:proofErr w:type="spellStart"/>
      <w:r w:rsidRPr="00032F1F">
        <w:t>Text</w:t>
      </w:r>
      <w:r w:rsidR="00CE4C19" w:rsidRPr="00032F1F">
        <w:t>TextText</w:t>
      </w:r>
      <w:proofErr w:type="spellEnd"/>
    </w:p>
    <w:p w:rsidR="00125BD2" w:rsidRPr="00032F1F" w:rsidRDefault="00125BD2" w:rsidP="00FD407C"/>
    <w:p w:rsidR="00125BD2" w:rsidRPr="00032F1F" w:rsidRDefault="00125BD2" w:rsidP="00FD407C"/>
    <w:bookmarkEnd w:id="0"/>
    <w:p w:rsidR="00125BD2" w:rsidRPr="00032F1F" w:rsidRDefault="00125BD2" w:rsidP="00FD407C"/>
    <w:sectPr w:rsidR="00125BD2" w:rsidRPr="00032F1F" w:rsidSect="00CC21DF">
      <w:headerReference w:type="default" r:id="rId22"/>
      <w:footerReference w:type="default" r:id="rId23"/>
      <w:pgSz w:w="11906" w:h="16838" w:code="9"/>
      <w:pgMar w:top="1418" w:right="1418" w:bottom="1134" w:left="15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F4E" w:rsidRDefault="000E6F4E">
      <w:r>
        <w:separator/>
      </w:r>
    </w:p>
  </w:endnote>
  <w:endnote w:type="continuationSeparator" w:id="0">
    <w:p w:rsidR="000E6F4E" w:rsidRDefault="000E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r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131CA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:rsidR="00131CAA" w:rsidRDefault="00131CA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252682" w:rsidP="002C303E">
    <w:pPr>
      <w:tabs>
        <w:tab w:val="left" w:pos="5387"/>
      </w:tabs>
      <w:spacing w:line="276" w:lineRule="auto"/>
      <w:ind w:left="5670" w:hanging="2268"/>
    </w:pPr>
    <w:r w:rsidRPr="00A735FC">
      <w:t>Author</w:t>
    </w:r>
    <w:r w:rsidR="00131CAA" w:rsidRPr="00A735FC">
      <w:tab/>
      <w:t xml:space="preserve">: </w:t>
    </w:r>
    <w:r w:rsidR="00131CAA" w:rsidRPr="00A735FC">
      <w:tab/>
    </w:r>
    <w:r w:rsidR="002C303E">
      <w:t>Marcel Gehrig</w:t>
    </w:r>
  </w:p>
  <w:p w:rsidR="00131CAA" w:rsidRDefault="00131CAA" w:rsidP="00F7385A">
    <w:pPr>
      <w:tabs>
        <w:tab w:val="left" w:pos="5387"/>
      </w:tabs>
      <w:spacing w:line="276" w:lineRule="auto"/>
      <w:ind w:left="5670" w:hanging="2268"/>
    </w:pPr>
    <w:r>
      <w:t>Version</w:t>
    </w:r>
    <w:r>
      <w:tab/>
      <w:t>:</w:t>
    </w:r>
    <w:r>
      <w:tab/>
    </w:r>
    <w:r>
      <w:fldChar w:fldCharType="begin"/>
    </w:r>
    <w:r>
      <w:instrText xml:space="preserve"> REF Version \h  \* MERGEFORMAT </w:instrText>
    </w:r>
    <w:r>
      <w:fldChar w:fldCharType="separate"/>
    </w:r>
    <w:r w:rsidR="001F7404" w:rsidRPr="001F7404">
      <w:t>0.</w:t>
    </w:r>
    <w:r w:rsidR="00CF5787">
      <w:t>1</w:t>
    </w:r>
    <w:r w:rsidR="001F7404" w:rsidRPr="001F7404">
      <w:t>0</w:t>
    </w:r>
    <w:r>
      <w:fldChar w:fldCharType="end"/>
    </w:r>
  </w:p>
  <w:p w:rsidR="00131CAA" w:rsidRDefault="00131CAA" w:rsidP="00F7385A">
    <w:pPr>
      <w:tabs>
        <w:tab w:val="left" w:pos="5387"/>
      </w:tabs>
      <w:spacing w:line="276" w:lineRule="auto"/>
      <w:ind w:left="5670" w:hanging="2268"/>
    </w:pPr>
    <w:r>
      <w:t>Seiten</w:t>
    </w:r>
    <w:r>
      <w:tab/>
      <w:t>:</w:t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330214">
      <w:rPr>
        <w:rStyle w:val="Seitenzahl"/>
        <w:noProof/>
      </w:rPr>
      <w:t>5</w:t>
    </w:r>
    <w:r>
      <w:rPr>
        <w:rStyle w:val="Seitenzahl"/>
      </w:rPr>
      <w:fldChar w:fldCharType="end"/>
    </w:r>
  </w:p>
  <w:p w:rsidR="00131CAA" w:rsidRDefault="00252682" w:rsidP="00F7385A">
    <w:pPr>
      <w:tabs>
        <w:tab w:val="left" w:pos="5387"/>
      </w:tabs>
      <w:spacing w:line="276" w:lineRule="auto"/>
      <w:ind w:left="5670" w:hanging="2268"/>
    </w:pPr>
    <w:r>
      <w:t>Created</w:t>
    </w:r>
    <w:r w:rsidR="00131CAA">
      <w:tab/>
      <w:t>:</w:t>
    </w:r>
    <w:r w:rsidR="00131CAA">
      <w:tab/>
    </w:r>
    <w:r w:rsidR="00CF5787">
      <w:t>09.11.2016</w:t>
    </w:r>
  </w:p>
  <w:p w:rsidR="00131CAA" w:rsidRDefault="00131CAA" w:rsidP="00F7385A">
    <w:pPr>
      <w:tabs>
        <w:tab w:val="left" w:pos="5387"/>
      </w:tabs>
      <w:spacing w:line="276" w:lineRule="auto"/>
      <w:ind w:left="5670" w:hanging="2268"/>
    </w:pPr>
    <w:r>
      <w:t>L</w:t>
    </w:r>
    <w:r w:rsidR="00252682">
      <w:t>ast modification</w:t>
    </w:r>
    <w:r>
      <w:tab/>
      <w:t>:</w:t>
    </w:r>
    <w:r>
      <w:tab/>
    </w:r>
    <w:r>
      <w:fldChar w:fldCharType="begin"/>
    </w:r>
    <w:r>
      <w:instrText xml:space="preserve"> SAVEDATE  \@ "dd.MM.yyyy"  \* MERGEFORMAT </w:instrText>
    </w:r>
    <w:r>
      <w:fldChar w:fldCharType="separate"/>
    </w:r>
    <w:r w:rsidR="00252682">
      <w:rPr>
        <w:noProof/>
      </w:rPr>
      <w:t>09.11.2016</w:t>
    </w:r>
    <w:r>
      <w:rPr>
        <w:noProof/>
      </w:rPr>
      <w:fldChar w:fldCharType="end"/>
    </w:r>
  </w:p>
  <w:p w:rsidR="00131CAA" w:rsidRPr="00252682" w:rsidRDefault="00252682" w:rsidP="00252682">
    <w:pPr>
      <w:tabs>
        <w:tab w:val="left" w:pos="5387"/>
        <w:tab w:val="left" w:pos="5812"/>
        <w:tab w:val="left" w:pos="6237"/>
      </w:tabs>
      <w:spacing w:line="276" w:lineRule="auto"/>
      <w:ind w:left="5670" w:hanging="2268"/>
      <w:rPr>
        <w:sz w:val="20"/>
      </w:rPr>
    </w:pPr>
    <w:r>
      <w:rPr>
        <w:sz w:val="20"/>
      </w:rPr>
      <w:t>Filename</w:t>
    </w:r>
    <w:r w:rsidR="00131CAA">
      <w:rPr>
        <w:sz w:val="20"/>
      </w:rPr>
      <w:tab/>
      <w:t xml:space="preserve">:  </w:t>
    </w:r>
    <w:r w:rsidR="00131CAA">
      <w:rPr>
        <w:sz w:val="20"/>
      </w:rPr>
      <w:tab/>
    </w:r>
    <w:r w:rsidR="00131CAA">
      <w:rPr>
        <w:noProof/>
      </w:rPr>
      <w:fldChar w:fldCharType="begin"/>
    </w:r>
    <w:r w:rsidR="00131CAA">
      <w:rPr>
        <w:noProof/>
      </w:rPr>
      <w:instrText xml:space="preserve"> FILENAME   \* MERGEFORMAT </w:instrText>
    </w:r>
    <w:r w:rsidR="00131CAA">
      <w:rPr>
        <w:noProof/>
      </w:rPr>
      <w:fldChar w:fldCharType="separate"/>
    </w:r>
    <w:r w:rsidR="00CF5787">
      <w:rPr>
        <w:noProof/>
      </w:rPr>
      <w:t>Concept_v0.1.docx</w:t>
    </w:r>
    <w:r w:rsidR="00131CAA">
      <w:rPr>
        <w:noProof/>
      </w:rPr>
      <w:fldChar w:fldCharType="end"/>
    </w:r>
  </w:p>
  <w:p w:rsidR="00131CAA" w:rsidRDefault="00252682" w:rsidP="00F7385A">
    <w:pPr>
      <w:tabs>
        <w:tab w:val="left" w:pos="5387"/>
      </w:tabs>
      <w:spacing w:line="276" w:lineRule="auto"/>
      <w:ind w:left="5670" w:hanging="2268"/>
    </w:pPr>
    <w:r>
      <w:t>Reviewed</w:t>
    </w:r>
    <w:r w:rsidR="00131CAA">
      <w:tab/>
      <w:t>:</w:t>
    </w:r>
    <w:r w:rsidR="00131CAA">
      <w:tab/>
    </w:r>
    <w:r w:rsidR="00CF5787">
      <w:t>-</w:t>
    </w:r>
  </w:p>
  <w:p w:rsidR="00131CAA" w:rsidRDefault="00252682" w:rsidP="00F7385A">
    <w:pPr>
      <w:tabs>
        <w:tab w:val="left" w:pos="5387"/>
      </w:tabs>
      <w:spacing w:line="276" w:lineRule="auto"/>
      <w:ind w:left="5670" w:hanging="2268"/>
    </w:pPr>
    <w:r>
      <w:t>Approved</w:t>
    </w:r>
    <w:r w:rsidR="00131CAA">
      <w:tab/>
      <w:t>:</w:t>
    </w:r>
    <w:r w:rsidR="00131CAA">
      <w:tab/>
    </w:r>
    <w:r w:rsidR="00CF5787">
      <w:t>-</w:t>
    </w:r>
  </w:p>
  <w:p w:rsidR="00131CAA" w:rsidRDefault="00131CAA">
    <w:pPr>
      <w:pStyle w:val="Fuzeile"/>
      <w:tabs>
        <w:tab w:val="clear" w:pos="4536"/>
      </w:tabs>
      <w:spacing w:before="240"/>
    </w:pPr>
    <w:r>
      <w:tab/>
      <w:t xml:space="preserve">- </w:t>
    </w:r>
    <w:r w:rsidR="000E6F4E">
      <w:fldChar w:fldCharType="begin"/>
    </w:r>
    <w:r w:rsidR="000E6F4E">
      <w:instrText xml:space="preserve"> DOCPROPERTY "Vertraulichkeit"  \* MERGEFORMAT </w:instrText>
    </w:r>
    <w:r w:rsidR="000E6F4E">
      <w:fldChar w:fldCharType="separate"/>
    </w:r>
    <w:r w:rsidR="001F7404">
      <w:t>-</w:t>
    </w:r>
    <w:r w:rsidR="000E6F4E"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3663FD">
    <w:pPr>
      <w:pStyle w:val="Fuzeile"/>
      <w:pBdr>
        <w:top w:val="single" w:sz="4" w:space="1" w:color="auto"/>
      </w:pBdr>
      <w:tabs>
        <w:tab w:val="clear" w:pos="4536"/>
      </w:tabs>
      <w:ind w:right="-2"/>
      <w:jc w:val="left"/>
    </w:pPr>
    <w:r>
      <w:fldChar w:fldCharType="begin"/>
    </w:r>
    <w:r>
      <w:instrText xml:space="preserve"> DOCPROPERTY  Copyright  \* MERGEFORMAT </w:instrText>
    </w:r>
    <w:r>
      <w:fldChar w:fldCharType="separate"/>
    </w:r>
    <w:r w:rsidR="001F7404">
      <w:t xml:space="preserve">NTB </w:t>
    </w:r>
    <w:proofErr w:type="spellStart"/>
    <w:r w:rsidR="001F7404">
      <w:t>Buchs</w:t>
    </w:r>
    <w:proofErr w:type="spellEnd"/>
    <w:r>
      <w:fldChar w:fldCharType="end"/>
    </w:r>
    <w:r w:rsidR="00131CAA">
      <w:t xml:space="preserve"> </w:t>
    </w:r>
    <w:r w:rsidR="00131CAA">
      <w:fldChar w:fldCharType="begin"/>
    </w:r>
    <w:r w:rsidR="00131CAA">
      <w:instrText xml:space="preserve"> SAVEDATE \@ "yyyy" \* MERGEFORMAT </w:instrText>
    </w:r>
    <w:r w:rsidR="00131CAA">
      <w:fldChar w:fldCharType="separate"/>
    </w:r>
    <w:r w:rsidR="00252682">
      <w:rPr>
        <w:noProof/>
      </w:rPr>
      <w:t>2016</w:t>
    </w:r>
    <w:r w:rsidR="00131CAA">
      <w:rPr>
        <w:noProof/>
      </w:rPr>
      <w:fldChar w:fldCharType="end"/>
    </w:r>
    <w:r w:rsidR="00131CAA">
      <w:tab/>
      <w:t xml:space="preserve">- </w:t>
    </w:r>
    <w:r w:rsidR="000E6F4E">
      <w:fldChar w:fldCharType="begin"/>
    </w:r>
    <w:r w:rsidR="000E6F4E">
      <w:instrText xml:space="preserve"> DOCPROPERTY "Vertraulichkeit"  \* MERGEFORMAT </w:instrText>
    </w:r>
    <w:r w:rsidR="000E6F4E">
      <w:fldChar w:fldCharType="separate"/>
    </w:r>
    <w:r w:rsidR="00CF5787">
      <w:t>-</w:t>
    </w:r>
    <w:r w:rsidR="000E6F4E">
      <w:fldChar w:fldCharType="end"/>
    </w:r>
    <w:r w:rsidR="00131CAA"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Pr="00CF5787" w:rsidRDefault="000E6F4E">
    <w:pPr>
      <w:pStyle w:val="Fuzeile"/>
      <w:pBdr>
        <w:top w:val="single" w:sz="4" w:space="1" w:color="auto"/>
      </w:pBdr>
      <w:tabs>
        <w:tab w:val="clear" w:pos="4536"/>
      </w:tabs>
      <w:jc w:val="left"/>
      <w:rPr>
        <w:lang w:val="fr-CH"/>
      </w:rPr>
    </w:pPr>
    <w:r>
      <w:fldChar w:fldCharType="begin"/>
    </w:r>
    <w:r>
      <w:instrText xml:space="preserve"> FILENAME  \* Lower  \* MERGEFORMAT </w:instrText>
    </w:r>
    <w:r>
      <w:fldChar w:fldCharType="separate"/>
    </w:r>
    <w:r w:rsidR="00DC40A4">
      <w:rPr>
        <w:noProof/>
      </w:rPr>
      <w:t>concept_v0.1.docx</w:t>
    </w:r>
    <w:r>
      <w:rPr>
        <w:noProof/>
      </w:rPr>
      <w:fldChar w:fldCharType="end"/>
    </w:r>
    <w:r w:rsidR="00131CAA" w:rsidRPr="00CF5787">
      <w:rPr>
        <w:sz w:val="16"/>
        <w:lang w:val="fr-CH"/>
      </w:rPr>
      <w:tab/>
    </w:r>
    <w:r w:rsidR="00131CAA">
      <w:rPr>
        <w:sz w:val="16"/>
      </w:rPr>
      <w:fldChar w:fldCharType="begin"/>
    </w:r>
    <w:r w:rsidR="00131CAA">
      <w:rPr>
        <w:sz w:val="16"/>
      </w:rPr>
      <w:instrText xml:space="preserve"> SAVEDATE \@ "dd.MM.yyyy" \* MERGEFORMAT </w:instrText>
    </w:r>
    <w:r w:rsidR="00131CAA">
      <w:rPr>
        <w:sz w:val="16"/>
      </w:rPr>
      <w:fldChar w:fldCharType="separate"/>
    </w:r>
    <w:r w:rsidR="00252682">
      <w:rPr>
        <w:noProof/>
        <w:sz w:val="16"/>
      </w:rPr>
      <w:t>09.11.2016</w:t>
    </w:r>
    <w:r w:rsidR="00131CAA">
      <w:rPr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3663FD" w:rsidP="00DC5153">
    <w:pPr>
      <w:pStyle w:val="Fuzeile"/>
      <w:pBdr>
        <w:top w:val="single" w:sz="4" w:space="1" w:color="auto"/>
      </w:pBdr>
      <w:tabs>
        <w:tab w:val="clear" w:pos="4536"/>
      </w:tabs>
      <w:ind w:right="-2"/>
      <w:jc w:val="left"/>
    </w:pPr>
    <w:r>
      <w:fldChar w:fldCharType="begin"/>
    </w:r>
    <w:r>
      <w:instrText xml:space="preserve"> DOCPROPERTY  Copyright  \* MERGEFORMAT </w:instrText>
    </w:r>
    <w:r>
      <w:fldChar w:fldCharType="separate"/>
    </w:r>
    <w:r w:rsidR="001F7404">
      <w:t xml:space="preserve">NTB </w:t>
    </w:r>
    <w:proofErr w:type="spellStart"/>
    <w:r w:rsidR="001F7404">
      <w:t>Buchs</w:t>
    </w:r>
    <w:proofErr w:type="spellEnd"/>
    <w:r>
      <w:fldChar w:fldCharType="end"/>
    </w:r>
    <w:r w:rsidR="00131CAA">
      <w:t xml:space="preserve"> </w:t>
    </w:r>
    <w:r w:rsidR="00131CAA">
      <w:fldChar w:fldCharType="begin"/>
    </w:r>
    <w:r w:rsidR="00131CAA">
      <w:instrText xml:space="preserve"> SAVEDATE \@ "yyyy" \* MERGEFORMAT </w:instrText>
    </w:r>
    <w:r w:rsidR="00131CAA">
      <w:fldChar w:fldCharType="separate"/>
    </w:r>
    <w:r w:rsidR="00252682">
      <w:rPr>
        <w:noProof/>
      </w:rPr>
      <w:t>2016</w:t>
    </w:r>
    <w:r w:rsidR="00131CAA">
      <w:rPr>
        <w:noProof/>
      </w:rPr>
      <w:fldChar w:fldCharType="end"/>
    </w:r>
    <w:r w:rsidR="00131CAA">
      <w:tab/>
      <w:t xml:space="preserve">- </w:t>
    </w:r>
    <w:r w:rsidR="000E6F4E">
      <w:fldChar w:fldCharType="begin"/>
    </w:r>
    <w:r w:rsidR="000E6F4E">
      <w:instrText xml:space="preserve"> DOCPROPERTY "Vertraulichkeit"  \* MERGEFORMAT </w:instrText>
    </w:r>
    <w:r w:rsidR="000E6F4E">
      <w:fldChar w:fldCharType="separate"/>
    </w:r>
    <w:r w:rsidR="001F7404">
      <w:t>-</w:t>
    </w:r>
    <w:r w:rsidR="000E6F4E">
      <w:fldChar w:fldCharType="end"/>
    </w:r>
    <w:r w:rsidR="00131CAA">
      <w:t xml:space="preserve"> 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131CAA">
    <w:pPr>
      <w:pStyle w:val="Fuzeile"/>
      <w:pBdr>
        <w:top w:val="single" w:sz="4" w:space="1" w:color="auto"/>
      </w:pBdr>
      <w:jc w:val="left"/>
    </w:pPr>
    <w:r>
      <w:t xml:space="preserve">© Copyright DaimlerChrysler </w:t>
    </w:r>
    <w:r>
      <w:fldChar w:fldCharType="begin"/>
    </w:r>
    <w:r>
      <w:instrText xml:space="preserve"> SAVEDATE \@ "yyyy" \* MERGEFORMAT </w:instrText>
    </w:r>
    <w:r>
      <w:fldChar w:fldCharType="separate"/>
    </w:r>
    <w:r w:rsidR="00252682">
      <w:rPr>
        <w:noProof/>
      </w:rPr>
      <w:t>2016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3663FD" w:rsidP="00AD2B57">
    <w:pPr>
      <w:pStyle w:val="Fuzeile"/>
      <w:pBdr>
        <w:top w:val="single" w:sz="4" w:space="1" w:color="auto"/>
      </w:pBdr>
      <w:tabs>
        <w:tab w:val="clear" w:pos="4536"/>
      </w:tabs>
      <w:jc w:val="left"/>
    </w:pPr>
    <w:r>
      <w:fldChar w:fldCharType="begin"/>
    </w:r>
    <w:r>
      <w:instrText xml:space="preserve"> DOCPROPERTY  Copyright  \* MERGEFORMAT </w:instrText>
    </w:r>
    <w:r>
      <w:fldChar w:fldCharType="separate"/>
    </w:r>
    <w:r w:rsidR="001F7404">
      <w:t xml:space="preserve">NTB </w:t>
    </w:r>
    <w:proofErr w:type="spellStart"/>
    <w:r w:rsidR="001F7404">
      <w:t>Buchs</w:t>
    </w:r>
    <w:proofErr w:type="spellEnd"/>
    <w:r>
      <w:fldChar w:fldCharType="end"/>
    </w:r>
    <w:r w:rsidR="00131CAA">
      <w:t xml:space="preserve"> </w:t>
    </w:r>
    <w:r w:rsidR="00131CAA">
      <w:fldChar w:fldCharType="begin"/>
    </w:r>
    <w:r w:rsidR="00131CAA">
      <w:instrText xml:space="preserve"> SAVEDATE \@ "yyyy" \* MERGEFORMAT </w:instrText>
    </w:r>
    <w:r w:rsidR="00131CAA">
      <w:fldChar w:fldCharType="separate"/>
    </w:r>
    <w:r w:rsidR="00252682">
      <w:rPr>
        <w:noProof/>
      </w:rPr>
      <w:t>2016</w:t>
    </w:r>
    <w:r w:rsidR="00131CAA">
      <w:rPr>
        <w:noProof/>
      </w:rPr>
      <w:fldChar w:fldCharType="end"/>
    </w:r>
    <w:r w:rsidR="00131CAA">
      <w:tab/>
      <w:t xml:space="preserve">- </w:t>
    </w:r>
    <w:r w:rsidR="000E6F4E">
      <w:fldChar w:fldCharType="begin"/>
    </w:r>
    <w:r w:rsidR="000E6F4E">
      <w:instrText xml:space="preserve"> DOCPROPERTY "Vertraulichkeit"  \* MERGEFORMAT </w:instrText>
    </w:r>
    <w:r w:rsidR="000E6F4E">
      <w:fldChar w:fldCharType="separate"/>
    </w:r>
    <w:r w:rsidR="001F7404">
      <w:t>-</w:t>
    </w:r>
    <w:r w:rsidR="000E6F4E">
      <w:fldChar w:fldCharType="end"/>
    </w:r>
    <w:r w:rsidR="00131CAA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F4E" w:rsidRDefault="000E6F4E">
      <w:r>
        <w:separator/>
      </w:r>
    </w:p>
  </w:footnote>
  <w:footnote w:type="continuationSeparator" w:id="0">
    <w:p w:rsidR="000E6F4E" w:rsidRDefault="000E6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131CAA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:rsidR="00131CAA" w:rsidRDefault="00131CAA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131CAA">
    <w:pPr>
      <w:pStyle w:val="Kopfzeile"/>
      <w:pBdr>
        <w:bottom w:val="single" w:sz="6" w:space="1" w:color="auto"/>
      </w:pBdr>
      <w:tabs>
        <w:tab w:val="clear" w:pos="4536"/>
      </w:tabs>
    </w:pPr>
    <w:proofErr w:type="spellStart"/>
    <w:r>
      <w:rPr>
        <w:i/>
      </w:rPr>
      <w:t>Zusammenfassung</w:t>
    </w:r>
    <w:proofErr w:type="spellEnd"/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>/</w:t>
    </w:r>
    <w:r w:rsidR="000E6F4E">
      <w:fldChar w:fldCharType="begin"/>
    </w:r>
    <w:r w:rsidR="000E6F4E">
      <w:instrText xml:space="preserve"> NUMPAGES  \* MERGEFORMAT </w:instrText>
    </w:r>
    <w:r w:rsidR="000E6F4E">
      <w:fldChar w:fldCharType="separate"/>
    </w:r>
    <w:r w:rsidR="001F7404" w:rsidRPr="001F7404">
      <w:rPr>
        <w:rStyle w:val="Seitenzahl"/>
        <w:noProof/>
      </w:rPr>
      <w:t>30</w:t>
    </w:r>
    <w:r w:rsidR="000E6F4E">
      <w:rPr>
        <w:rStyle w:val="Seitenzahl"/>
        <w:noProof/>
      </w:rP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57"/>
      <w:gridCol w:w="4394"/>
    </w:tblGrid>
    <w:tr w:rsidR="00131CAA" w:rsidTr="00EC44C0">
      <w:tc>
        <w:tcPr>
          <w:tcW w:w="4957" w:type="dxa"/>
        </w:tcPr>
        <w:p w:rsidR="00131CAA" w:rsidRDefault="00131CAA">
          <w:pPr>
            <w:pStyle w:val="Kopfzeile"/>
          </w:pPr>
          <w:r>
            <w:rPr>
              <w:noProof/>
              <w:lang w:val="de-CH"/>
            </w:rPr>
            <w:drawing>
              <wp:inline distT="0" distB="0" distL="0" distR="0" wp14:anchorId="6D78A086" wp14:editId="47B32B24">
                <wp:extent cx="1593188" cy="633382"/>
                <wp:effectExtent l="0" t="0" r="762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494" cy="644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131CAA" w:rsidRPr="00BB2F07" w:rsidRDefault="00131CAA" w:rsidP="003825FC">
          <w:pPr>
            <w:pStyle w:val="Kopfzeile"/>
            <w:tabs>
              <w:tab w:val="clear" w:pos="4536"/>
            </w:tabs>
            <w:jc w:val="right"/>
            <w:rPr>
              <w:b/>
              <w:szCs w:val="22"/>
            </w:rPr>
          </w:pPr>
          <w:proofErr w:type="spellStart"/>
          <w:r w:rsidRPr="00BB2F07">
            <w:rPr>
              <w:b/>
              <w:szCs w:val="22"/>
            </w:rPr>
            <w:t>Institut</w:t>
          </w:r>
          <w:proofErr w:type="spellEnd"/>
          <w:r w:rsidRPr="00BB2F07">
            <w:rPr>
              <w:b/>
              <w:szCs w:val="22"/>
            </w:rPr>
            <w:t xml:space="preserve"> </w:t>
          </w:r>
          <w:r w:rsidR="003825FC">
            <w:rPr>
              <w:b/>
              <w:szCs w:val="22"/>
            </w:rPr>
            <w:t>INF / ESA</w:t>
          </w:r>
        </w:p>
      </w:tc>
    </w:tr>
  </w:tbl>
  <w:p w:rsidR="00131CAA" w:rsidRDefault="00131CAA">
    <w:pPr>
      <w:pStyle w:val="Kopfzeile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0E6F4E">
    <w:pPr>
      <w:pStyle w:val="Kopfzeile"/>
      <w:pBdr>
        <w:bottom w:val="single" w:sz="6" w:space="1" w:color="auto"/>
      </w:pBdr>
      <w:tabs>
        <w:tab w:val="clear" w:pos="4536"/>
      </w:tabs>
    </w:pPr>
    <w:r>
      <w:fldChar w:fldCharType="begin"/>
    </w:r>
    <w:r>
      <w:instrText xml:space="preserve"> STYLEREF "Überschrift 1 o.N. o.Verzeichnis" \* MERGEFORMAT </w:instrText>
    </w:r>
    <w:r w:rsidR="00252682">
      <w:fldChar w:fldCharType="separate"/>
    </w:r>
    <w:r w:rsidR="00330214">
      <w:rPr>
        <w:noProof/>
      </w:rPr>
      <w:t>Version Management</w:t>
    </w:r>
    <w:r>
      <w:rPr>
        <w:noProof/>
      </w:rPr>
      <w:fldChar w:fldCharType="end"/>
    </w:r>
    <w:r w:rsidR="00131CAA">
      <w:tab/>
    </w:r>
    <w:r w:rsidR="00131CAA">
      <w:rPr>
        <w:rStyle w:val="Seitenzahl"/>
      </w:rPr>
      <w:fldChar w:fldCharType="begin"/>
    </w:r>
    <w:r w:rsidR="00131CAA">
      <w:rPr>
        <w:rStyle w:val="Seitenzahl"/>
      </w:rPr>
      <w:instrText xml:space="preserve"> PAGE  \* ROMAN  \* MERGEFORMAT </w:instrText>
    </w:r>
    <w:r w:rsidR="00131CAA">
      <w:rPr>
        <w:rStyle w:val="Seitenzahl"/>
      </w:rPr>
      <w:fldChar w:fldCharType="separate"/>
    </w:r>
    <w:r w:rsidR="00330214">
      <w:rPr>
        <w:rStyle w:val="Seitenzahl"/>
        <w:noProof/>
      </w:rPr>
      <w:t>III</w:t>
    </w:r>
    <w:r w:rsidR="00131CAA">
      <w:rPr>
        <w:rStyle w:val="Seitenzahl"/>
      </w:rPr>
      <w:fldChar w:fldCharType="end"/>
    </w:r>
    <w:r w:rsidR="00131CAA"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131CAA">
    <w:pPr>
      <w:pStyle w:val="Kopfzeile"/>
      <w:pBdr>
        <w:bottom w:val="single" w:sz="6" w:space="1" w:color="auto"/>
      </w:pBdr>
      <w:tabs>
        <w:tab w:val="clear" w:pos="4536"/>
      </w:tabs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 \* ROMAN  \* MERGEFORMAT </w:instrText>
    </w:r>
    <w:r>
      <w:rPr>
        <w:rStyle w:val="Seitenzahl"/>
      </w:rPr>
      <w:fldChar w:fldCharType="separate"/>
    </w:r>
    <w:r w:rsidR="00330214">
      <w:rPr>
        <w:rStyle w:val="Seitenzahl"/>
        <w:noProof/>
      </w:rPr>
      <w:t>II</w:t>
    </w:r>
    <w:r>
      <w:rPr>
        <w:rStyle w:val="Seitenzahl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0E6F4E">
    <w:pPr>
      <w:pStyle w:val="Kopfzeile"/>
      <w:pBdr>
        <w:bottom w:val="single" w:sz="6" w:space="1" w:color="auto"/>
      </w:pBdr>
      <w:tabs>
        <w:tab w:val="clear" w:pos="4536"/>
      </w:tabs>
    </w:pPr>
    <w:r>
      <w:fldChar w:fldCharType="begin"/>
    </w:r>
    <w:r>
      <w:instrText xml:space="preserve"> STYLEREF "Überschrift 1 o.N. o.Verzeichnis" \* MERGEFORMAT </w:instrText>
    </w:r>
    <w:r w:rsidR="00252682">
      <w:fldChar w:fldCharType="separate"/>
    </w:r>
    <w:r w:rsidR="00330214">
      <w:rPr>
        <w:noProof/>
      </w:rPr>
      <w:t>Table of Contents</w:t>
    </w:r>
    <w:r>
      <w:rPr>
        <w:noProof/>
      </w:rPr>
      <w:fldChar w:fldCharType="end"/>
    </w:r>
    <w:r w:rsidR="00131CAA">
      <w:tab/>
    </w:r>
    <w:r w:rsidR="00131CAA">
      <w:rPr>
        <w:rStyle w:val="Seitenzahl"/>
      </w:rPr>
      <w:fldChar w:fldCharType="begin"/>
    </w:r>
    <w:r w:rsidR="00131CAA">
      <w:rPr>
        <w:rStyle w:val="Seitenzahl"/>
      </w:rPr>
      <w:instrText xml:space="preserve"> PAGE  \* ROMAN  \* MERGEFORMAT </w:instrText>
    </w:r>
    <w:r w:rsidR="00131CAA">
      <w:rPr>
        <w:rStyle w:val="Seitenzahl"/>
      </w:rPr>
      <w:fldChar w:fldCharType="separate"/>
    </w:r>
    <w:r w:rsidR="00330214">
      <w:rPr>
        <w:rStyle w:val="Seitenzahl"/>
        <w:noProof/>
      </w:rPr>
      <w:t>IV</w:t>
    </w:r>
    <w:r w:rsidR="00131CAA">
      <w:rPr>
        <w:rStyle w:val="Seitenzahl"/>
      </w:rPr>
      <w:fldChar w:fldCharType="end"/>
    </w:r>
    <w:r w:rsidR="00131CAA"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131CAA">
    <w:pPr>
      <w:pStyle w:val="Kopfzeile"/>
      <w:pBdr>
        <w:bottom w:val="single" w:sz="6" w:space="1" w:color="auto"/>
      </w:pBdr>
      <w:tabs>
        <w:tab w:val="clear" w:pos="4536"/>
      </w:tabs>
    </w:pPr>
    <w:proofErr w:type="spellStart"/>
    <w:r>
      <w:rPr>
        <w:i/>
      </w:rPr>
      <w:t>Inhaltsverzeichnis</w:t>
    </w:r>
    <w:proofErr w:type="spellEnd"/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 w:rsidR="000E6F4E">
      <w:fldChar w:fldCharType="begin"/>
    </w:r>
    <w:r w:rsidR="000E6F4E">
      <w:instrText xml:space="preserve"> NUMPAGES  \* MERGEFORMAT </w:instrText>
    </w:r>
    <w:r w:rsidR="000E6F4E">
      <w:fldChar w:fldCharType="separate"/>
    </w:r>
    <w:r w:rsidR="001F7404" w:rsidRPr="001F7404">
      <w:rPr>
        <w:rStyle w:val="Seitenzahl"/>
        <w:noProof/>
      </w:rPr>
      <w:t>30</w:t>
    </w:r>
    <w:r w:rsidR="000E6F4E">
      <w:rPr>
        <w:rStyle w:val="Seitenzahl"/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AA" w:rsidRDefault="00131CAA" w:rsidP="00F4696F">
    <w:pPr>
      <w:pStyle w:val="Kopfzeile"/>
      <w:pBdr>
        <w:bottom w:val="single" w:sz="6" w:space="1" w:color="auto"/>
      </w:pBdr>
      <w:tabs>
        <w:tab w:val="clear" w:pos="4536"/>
        <w:tab w:val="clear" w:pos="9072"/>
        <w:tab w:val="right" w:pos="8931"/>
        <w:tab w:val="right" w:pos="14175"/>
      </w:tabs>
      <w:ind w:right="-2"/>
    </w:pPr>
    <w:r>
      <w:rPr>
        <w:i/>
      </w:rPr>
      <w:fldChar w:fldCharType="begin"/>
    </w:r>
    <w:r>
      <w:rPr>
        <w:i/>
      </w:rPr>
      <w:instrText xml:space="preserve"> STYLEREF "Überschrift 1" </w:instrText>
    </w:r>
    <w:r>
      <w:rPr>
        <w:i/>
      </w:rPr>
      <w:fldChar w:fldCharType="separate"/>
    </w:r>
    <w:r w:rsidR="00330214">
      <w:rPr>
        <w:i/>
        <w:noProof/>
      </w:rPr>
      <w:t>Title 1</w:t>
    </w:r>
    <w:r>
      <w:rPr>
        <w:i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30214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66C0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26EA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ECDB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7869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B8C7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0C7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7E49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4683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768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CAC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450E74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42"/>
        </w:tabs>
        <w:ind w:left="142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79D3374"/>
    <w:multiLevelType w:val="hybridMultilevel"/>
    <w:tmpl w:val="0C8E1C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771CD0"/>
    <w:multiLevelType w:val="hybridMultilevel"/>
    <w:tmpl w:val="163A09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942E6"/>
    <w:multiLevelType w:val="multilevel"/>
    <w:tmpl w:val="678E4002"/>
    <w:lvl w:ilvl="0">
      <w:start w:val="1"/>
      <w:numFmt w:val="none"/>
      <w:lvlText w:val="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isLgl/>
      <w:lvlText w:val="%1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0F6C4E15"/>
    <w:multiLevelType w:val="singleLevel"/>
    <w:tmpl w:val="2594F210"/>
    <w:lvl w:ilvl="0">
      <w:start w:val="1"/>
      <w:numFmt w:val="decimal"/>
      <w:pStyle w:val="LiteraturTitel"/>
      <w:lvlText w:val="[%1]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1969770E"/>
    <w:multiLevelType w:val="hybridMultilevel"/>
    <w:tmpl w:val="3E50D0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922DA4"/>
    <w:multiLevelType w:val="multilevel"/>
    <w:tmpl w:val="41DE63C8"/>
    <w:styleLink w:val="Literaturver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FE430B8"/>
    <w:multiLevelType w:val="hybridMultilevel"/>
    <w:tmpl w:val="7FE889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73E6A"/>
    <w:multiLevelType w:val="hybridMultilevel"/>
    <w:tmpl w:val="3E525A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76AE4"/>
    <w:multiLevelType w:val="hybridMultilevel"/>
    <w:tmpl w:val="D25CBF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53AAC"/>
    <w:multiLevelType w:val="hybridMultilevel"/>
    <w:tmpl w:val="B2AE604A"/>
    <w:lvl w:ilvl="0" w:tplc="24D2F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93075"/>
    <w:multiLevelType w:val="singleLevel"/>
    <w:tmpl w:val="694AA910"/>
    <w:lvl w:ilvl="0">
      <w:start w:val="1"/>
      <w:numFmt w:val="bullet"/>
      <w:pStyle w:val="AufzhlungOberbegrif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331717"/>
    <w:multiLevelType w:val="hybridMultilevel"/>
    <w:tmpl w:val="25E645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17B11"/>
    <w:multiLevelType w:val="multilevel"/>
    <w:tmpl w:val="2E3E5AE2"/>
    <w:lvl w:ilvl="0">
      <w:start w:val="1"/>
      <w:numFmt w:val="none"/>
      <w:lvlText w:val="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isLgl/>
      <w:lvlText w:val="%1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EF62FBC"/>
    <w:multiLevelType w:val="hybridMultilevel"/>
    <w:tmpl w:val="2AEAA8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F0A9A"/>
    <w:multiLevelType w:val="hybridMultilevel"/>
    <w:tmpl w:val="CD249BD6"/>
    <w:lvl w:ilvl="0" w:tplc="C7DCF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06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A7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C3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07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F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CC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89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C1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0E2677B"/>
    <w:multiLevelType w:val="multilevel"/>
    <w:tmpl w:val="B186D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936" w:hanging="79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7" w15:restartNumberingAfterBreak="0">
    <w:nsid w:val="45DA77F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93D61BD"/>
    <w:multiLevelType w:val="hybridMultilevel"/>
    <w:tmpl w:val="F3EE99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F66FF"/>
    <w:multiLevelType w:val="hybridMultilevel"/>
    <w:tmpl w:val="2320D304"/>
    <w:lvl w:ilvl="0" w:tplc="06D2EF28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A4DAF"/>
    <w:multiLevelType w:val="multilevel"/>
    <w:tmpl w:val="2A4ACA1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794" w:hanging="79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191" w:hanging="1191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304" w:hanging="1304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1" w15:restartNumberingAfterBreak="0">
    <w:nsid w:val="5A9679E1"/>
    <w:multiLevelType w:val="hybridMultilevel"/>
    <w:tmpl w:val="06B83A9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847FC"/>
    <w:multiLevelType w:val="multilevel"/>
    <w:tmpl w:val="9CEE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958FD"/>
    <w:multiLevelType w:val="hybridMultilevel"/>
    <w:tmpl w:val="67C2E5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53D1D"/>
    <w:multiLevelType w:val="hybridMultilevel"/>
    <w:tmpl w:val="DE96DE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C352A"/>
    <w:multiLevelType w:val="hybridMultilevel"/>
    <w:tmpl w:val="0C8E1C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9789A"/>
    <w:multiLevelType w:val="hybridMultilevel"/>
    <w:tmpl w:val="6EEE07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72E95"/>
    <w:multiLevelType w:val="hybridMultilevel"/>
    <w:tmpl w:val="7AB60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528AD"/>
    <w:multiLevelType w:val="hybridMultilevel"/>
    <w:tmpl w:val="06B83A9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71DB3"/>
    <w:multiLevelType w:val="hybridMultilevel"/>
    <w:tmpl w:val="1C6824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A521F9"/>
    <w:multiLevelType w:val="multilevel"/>
    <w:tmpl w:val="A5EE0D1E"/>
    <w:styleLink w:val="Formatvorlage2"/>
    <w:lvl w:ilvl="0">
      <w:start w:val="1"/>
      <w:numFmt w:val="none"/>
      <w:lvlText w:val="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isLgl/>
      <w:lvlText w:val="%1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0C4B30"/>
    <w:multiLevelType w:val="hybridMultilevel"/>
    <w:tmpl w:val="06B83A9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C2620"/>
    <w:multiLevelType w:val="multilevel"/>
    <w:tmpl w:val="A5EE0D1E"/>
    <w:numStyleLink w:val="Formatvorlage2"/>
  </w:abstractNum>
  <w:num w:numId="1">
    <w:abstractNumId w:val="21"/>
  </w:num>
  <w:num w:numId="2">
    <w:abstractNumId w:val="14"/>
  </w:num>
  <w:num w:numId="3">
    <w:abstractNumId w:val="10"/>
  </w:num>
  <w:num w:numId="4">
    <w:abstractNumId w:val="16"/>
  </w:num>
  <w:num w:numId="5">
    <w:abstractNumId w:val="25"/>
  </w:num>
  <w:num w:numId="6">
    <w:abstractNumId w:val="12"/>
  </w:num>
  <w:num w:numId="7">
    <w:abstractNumId w:val="19"/>
  </w:num>
  <w:num w:numId="8">
    <w:abstractNumId w:val="37"/>
  </w:num>
  <w:num w:numId="9">
    <w:abstractNumId w:val="17"/>
  </w:num>
  <w:num w:numId="10">
    <w:abstractNumId w:val="22"/>
  </w:num>
  <w:num w:numId="11">
    <w:abstractNumId w:val="15"/>
  </w:num>
  <w:num w:numId="12">
    <w:abstractNumId w:val="24"/>
  </w:num>
  <w:num w:numId="13">
    <w:abstractNumId w:val="10"/>
  </w:num>
  <w:num w:numId="14">
    <w:abstractNumId w:val="10"/>
  </w:num>
  <w:num w:numId="15">
    <w:abstractNumId w:val="34"/>
  </w:num>
  <w:num w:numId="16">
    <w:abstractNumId w:val="30"/>
  </w:num>
  <w:num w:numId="17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28"/>
  </w:num>
  <w:num w:numId="20">
    <w:abstractNumId w:val="31"/>
  </w:num>
  <w:num w:numId="21">
    <w:abstractNumId w:val="26"/>
  </w:num>
  <w:num w:numId="22">
    <w:abstractNumId w:val="39"/>
  </w:num>
  <w:num w:numId="23">
    <w:abstractNumId w:val="41"/>
  </w:num>
  <w:num w:numId="24">
    <w:abstractNumId w:val="38"/>
  </w:num>
  <w:num w:numId="25">
    <w:abstractNumId w:val="36"/>
  </w:num>
  <w:num w:numId="26">
    <w:abstractNumId w:val="23"/>
  </w:num>
  <w:num w:numId="27">
    <w:abstractNumId w:val="20"/>
  </w:num>
  <w:num w:numId="28">
    <w:abstractNumId w:val="29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3"/>
  </w:num>
  <w:num w:numId="40">
    <w:abstractNumId w:val="40"/>
  </w:num>
  <w:num w:numId="41">
    <w:abstractNumId w:val="42"/>
  </w:num>
  <w:num w:numId="42">
    <w:abstractNumId w:val="27"/>
  </w:num>
  <w:num w:numId="43">
    <w:abstractNumId w:val="35"/>
  </w:num>
  <w:num w:numId="44">
    <w:abstractNumId w:val="11"/>
  </w:num>
  <w:num w:numId="45">
    <w:abstractNumId w:val="32"/>
  </w:num>
  <w:num w:numId="46">
    <w:abstractNumId w:val="27"/>
  </w:num>
  <w:num w:numId="4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1"/>
  <w:activeWritingStyle w:appName="MSWord" w:lang="en-GB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AT" w:vendorID="64" w:dllVersion="131078" w:nlCheck="1" w:checkStyle="1"/>
  <w:activeWritingStyle w:appName="MSWord" w:lang="fr-CH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85"/>
    <w:rsid w:val="00000095"/>
    <w:rsid w:val="00000850"/>
    <w:rsid w:val="00005853"/>
    <w:rsid w:val="00013B92"/>
    <w:rsid w:val="000169CC"/>
    <w:rsid w:val="000326F4"/>
    <w:rsid w:val="00032891"/>
    <w:rsid w:val="00032F1F"/>
    <w:rsid w:val="00040C58"/>
    <w:rsid w:val="000412A1"/>
    <w:rsid w:val="00042A85"/>
    <w:rsid w:val="00042C4C"/>
    <w:rsid w:val="00042EE6"/>
    <w:rsid w:val="00044D56"/>
    <w:rsid w:val="000516D6"/>
    <w:rsid w:val="000544AA"/>
    <w:rsid w:val="0005708D"/>
    <w:rsid w:val="00061526"/>
    <w:rsid w:val="00061E41"/>
    <w:rsid w:val="00062087"/>
    <w:rsid w:val="00063A2D"/>
    <w:rsid w:val="0006768D"/>
    <w:rsid w:val="000766D5"/>
    <w:rsid w:val="00076F6E"/>
    <w:rsid w:val="0008176A"/>
    <w:rsid w:val="00085DFA"/>
    <w:rsid w:val="00086103"/>
    <w:rsid w:val="00090083"/>
    <w:rsid w:val="000945B3"/>
    <w:rsid w:val="000A0FCD"/>
    <w:rsid w:val="000A6B65"/>
    <w:rsid w:val="000B194B"/>
    <w:rsid w:val="000B270B"/>
    <w:rsid w:val="000B7497"/>
    <w:rsid w:val="000C0CF0"/>
    <w:rsid w:val="000C36A2"/>
    <w:rsid w:val="000D0FDB"/>
    <w:rsid w:val="000D1547"/>
    <w:rsid w:val="000D5EEF"/>
    <w:rsid w:val="000D7897"/>
    <w:rsid w:val="000E1C60"/>
    <w:rsid w:val="000E6F4E"/>
    <w:rsid w:val="000F0D11"/>
    <w:rsid w:val="000F61F4"/>
    <w:rsid w:val="000F6A51"/>
    <w:rsid w:val="000F6FE1"/>
    <w:rsid w:val="000F7429"/>
    <w:rsid w:val="000F79B9"/>
    <w:rsid w:val="00105E66"/>
    <w:rsid w:val="0011489B"/>
    <w:rsid w:val="00121708"/>
    <w:rsid w:val="0012514A"/>
    <w:rsid w:val="00125BD2"/>
    <w:rsid w:val="00126E92"/>
    <w:rsid w:val="0013154B"/>
    <w:rsid w:val="00131CAA"/>
    <w:rsid w:val="00134C19"/>
    <w:rsid w:val="00136190"/>
    <w:rsid w:val="0014032D"/>
    <w:rsid w:val="001440A2"/>
    <w:rsid w:val="00144D5F"/>
    <w:rsid w:val="001454A3"/>
    <w:rsid w:val="00145A0C"/>
    <w:rsid w:val="00147445"/>
    <w:rsid w:val="001519F1"/>
    <w:rsid w:val="00152A46"/>
    <w:rsid w:val="00154E01"/>
    <w:rsid w:val="00157909"/>
    <w:rsid w:val="00157E62"/>
    <w:rsid w:val="00160865"/>
    <w:rsid w:val="00160C9C"/>
    <w:rsid w:val="00162272"/>
    <w:rsid w:val="00163F9F"/>
    <w:rsid w:val="00164BF7"/>
    <w:rsid w:val="00164D96"/>
    <w:rsid w:val="00166AE3"/>
    <w:rsid w:val="00166B42"/>
    <w:rsid w:val="00167932"/>
    <w:rsid w:val="00170922"/>
    <w:rsid w:val="0017312A"/>
    <w:rsid w:val="0018453A"/>
    <w:rsid w:val="001868FF"/>
    <w:rsid w:val="00190B73"/>
    <w:rsid w:val="001914DD"/>
    <w:rsid w:val="0019336A"/>
    <w:rsid w:val="00193E1A"/>
    <w:rsid w:val="0019599C"/>
    <w:rsid w:val="001A0848"/>
    <w:rsid w:val="001A2AA6"/>
    <w:rsid w:val="001A540C"/>
    <w:rsid w:val="001B5AB2"/>
    <w:rsid w:val="001C1EC1"/>
    <w:rsid w:val="001C25AC"/>
    <w:rsid w:val="001C3B43"/>
    <w:rsid w:val="001C50C4"/>
    <w:rsid w:val="001C5A1D"/>
    <w:rsid w:val="001C671D"/>
    <w:rsid w:val="001C6BA3"/>
    <w:rsid w:val="001C78BA"/>
    <w:rsid w:val="001D0DD0"/>
    <w:rsid w:val="001D4875"/>
    <w:rsid w:val="001D7716"/>
    <w:rsid w:val="001E21E7"/>
    <w:rsid w:val="001E4C29"/>
    <w:rsid w:val="001E73F4"/>
    <w:rsid w:val="001E75D3"/>
    <w:rsid w:val="001F0F03"/>
    <w:rsid w:val="001F215C"/>
    <w:rsid w:val="001F26F4"/>
    <w:rsid w:val="001F33B3"/>
    <w:rsid w:val="001F3A19"/>
    <w:rsid w:val="001F7404"/>
    <w:rsid w:val="002006E7"/>
    <w:rsid w:val="00205CCD"/>
    <w:rsid w:val="002073F5"/>
    <w:rsid w:val="00212D1B"/>
    <w:rsid w:val="00216B0F"/>
    <w:rsid w:val="002171AC"/>
    <w:rsid w:val="002175E1"/>
    <w:rsid w:val="00231993"/>
    <w:rsid w:val="00240ED2"/>
    <w:rsid w:val="0024251D"/>
    <w:rsid w:val="00252682"/>
    <w:rsid w:val="00261031"/>
    <w:rsid w:val="00262F1D"/>
    <w:rsid w:val="002647D4"/>
    <w:rsid w:val="00264EF4"/>
    <w:rsid w:val="0027073A"/>
    <w:rsid w:val="00270A0E"/>
    <w:rsid w:val="0028070F"/>
    <w:rsid w:val="0028233E"/>
    <w:rsid w:val="002A0CEB"/>
    <w:rsid w:val="002A1BB3"/>
    <w:rsid w:val="002A1CD1"/>
    <w:rsid w:val="002A46AE"/>
    <w:rsid w:val="002A74C2"/>
    <w:rsid w:val="002B0D33"/>
    <w:rsid w:val="002B59AD"/>
    <w:rsid w:val="002B67AF"/>
    <w:rsid w:val="002C303E"/>
    <w:rsid w:val="002D0C77"/>
    <w:rsid w:val="002D68F6"/>
    <w:rsid w:val="002E35B4"/>
    <w:rsid w:val="002E7388"/>
    <w:rsid w:val="002E7A55"/>
    <w:rsid w:val="002F1033"/>
    <w:rsid w:val="002F2F3B"/>
    <w:rsid w:val="002F35B6"/>
    <w:rsid w:val="00300092"/>
    <w:rsid w:val="003066A9"/>
    <w:rsid w:val="00311E2C"/>
    <w:rsid w:val="003173A8"/>
    <w:rsid w:val="00327F96"/>
    <w:rsid w:val="00330214"/>
    <w:rsid w:val="00330CBD"/>
    <w:rsid w:val="0033294D"/>
    <w:rsid w:val="00333DD3"/>
    <w:rsid w:val="003346D0"/>
    <w:rsid w:val="0033510D"/>
    <w:rsid w:val="003365E6"/>
    <w:rsid w:val="0033788A"/>
    <w:rsid w:val="0034510F"/>
    <w:rsid w:val="00345563"/>
    <w:rsid w:val="00346000"/>
    <w:rsid w:val="00346045"/>
    <w:rsid w:val="0036087F"/>
    <w:rsid w:val="00361CE8"/>
    <w:rsid w:val="00363166"/>
    <w:rsid w:val="00364794"/>
    <w:rsid w:val="003649E7"/>
    <w:rsid w:val="00364C0E"/>
    <w:rsid w:val="003663FD"/>
    <w:rsid w:val="003743DA"/>
    <w:rsid w:val="003825FC"/>
    <w:rsid w:val="00384574"/>
    <w:rsid w:val="0038492E"/>
    <w:rsid w:val="00385320"/>
    <w:rsid w:val="00391925"/>
    <w:rsid w:val="00391BB0"/>
    <w:rsid w:val="00395FFE"/>
    <w:rsid w:val="00396D3B"/>
    <w:rsid w:val="003A2714"/>
    <w:rsid w:val="003A34DB"/>
    <w:rsid w:val="003A4034"/>
    <w:rsid w:val="003A7B4D"/>
    <w:rsid w:val="003A7D3C"/>
    <w:rsid w:val="003B29E6"/>
    <w:rsid w:val="003B3714"/>
    <w:rsid w:val="003B745E"/>
    <w:rsid w:val="003B75FF"/>
    <w:rsid w:val="003C0847"/>
    <w:rsid w:val="003D146B"/>
    <w:rsid w:val="003D3A82"/>
    <w:rsid w:val="003D413C"/>
    <w:rsid w:val="003D58A8"/>
    <w:rsid w:val="003E26AD"/>
    <w:rsid w:val="003E4731"/>
    <w:rsid w:val="003E6779"/>
    <w:rsid w:val="003E6E79"/>
    <w:rsid w:val="003E7076"/>
    <w:rsid w:val="003F1511"/>
    <w:rsid w:val="003F23C4"/>
    <w:rsid w:val="003F4E49"/>
    <w:rsid w:val="003F4E78"/>
    <w:rsid w:val="003F7C1A"/>
    <w:rsid w:val="00401438"/>
    <w:rsid w:val="0040159B"/>
    <w:rsid w:val="00402360"/>
    <w:rsid w:val="0040518F"/>
    <w:rsid w:val="00411988"/>
    <w:rsid w:val="004163B4"/>
    <w:rsid w:val="00416EC9"/>
    <w:rsid w:val="004275CE"/>
    <w:rsid w:val="00437613"/>
    <w:rsid w:val="004447AB"/>
    <w:rsid w:val="00446E2C"/>
    <w:rsid w:val="004476C9"/>
    <w:rsid w:val="004503B7"/>
    <w:rsid w:val="00452C29"/>
    <w:rsid w:val="00452C75"/>
    <w:rsid w:val="00453928"/>
    <w:rsid w:val="00457A15"/>
    <w:rsid w:val="004727ED"/>
    <w:rsid w:val="00473BC8"/>
    <w:rsid w:val="00482F73"/>
    <w:rsid w:val="004902B8"/>
    <w:rsid w:val="00490BCD"/>
    <w:rsid w:val="004932F6"/>
    <w:rsid w:val="00493953"/>
    <w:rsid w:val="004940ED"/>
    <w:rsid w:val="004A03AA"/>
    <w:rsid w:val="004A1F58"/>
    <w:rsid w:val="004A66D4"/>
    <w:rsid w:val="004B1DFC"/>
    <w:rsid w:val="004C323D"/>
    <w:rsid w:val="004C4631"/>
    <w:rsid w:val="004C7AE2"/>
    <w:rsid w:val="004D2484"/>
    <w:rsid w:val="004D3B2C"/>
    <w:rsid w:val="004D7474"/>
    <w:rsid w:val="004D7E48"/>
    <w:rsid w:val="004E09DF"/>
    <w:rsid w:val="004E17DC"/>
    <w:rsid w:val="004E5F49"/>
    <w:rsid w:val="004F504E"/>
    <w:rsid w:val="004F6B3A"/>
    <w:rsid w:val="004F7A11"/>
    <w:rsid w:val="0050161F"/>
    <w:rsid w:val="005058F1"/>
    <w:rsid w:val="00506D26"/>
    <w:rsid w:val="00507B3B"/>
    <w:rsid w:val="00512A11"/>
    <w:rsid w:val="00512CAA"/>
    <w:rsid w:val="00514265"/>
    <w:rsid w:val="005161DE"/>
    <w:rsid w:val="005174F8"/>
    <w:rsid w:val="00517790"/>
    <w:rsid w:val="0052393A"/>
    <w:rsid w:val="005253C5"/>
    <w:rsid w:val="00525E22"/>
    <w:rsid w:val="00527A82"/>
    <w:rsid w:val="00527C3F"/>
    <w:rsid w:val="0053091C"/>
    <w:rsid w:val="00531A24"/>
    <w:rsid w:val="00532B9F"/>
    <w:rsid w:val="00534993"/>
    <w:rsid w:val="00535F9F"/>
    <w:rsid w:val="00537085"/>
    <w:rsid w:val="00541680"/>
    <w:rsid w:val="00544E6A"/>
    <w:rsid w:val="00550395"/>
    <w:rsid w:val="00554A07"/>
    <w:rsid w:val="00555B01"/>
    <w:rsid w:val="005570B6"/>
    <w:rsid w:val="005616F4"/>
    <w:rsid w:val="0057054B"/>
    <w:rsid w:val="005739E1"/>
    <w:rsid w:val="00574F7C"/>
    <w:rsid w:val="00575028"/>
    <w:rsid w:val="00576859"/>
    <w:rsid w:val="00584415"/>
    <w:rsid w:val="00584539"/>
    <w:rsid w:val="0058689C"/>
    <w:rsid w:val="00590EE3"/>
    <w:rsid w:val="00591A62"/>
    <w:rsid w:val="005924AE"/>
    <w:rsid w:val="00594F9F"/>
    <w:rsid w:val="005A01C3"/>
    <w:rsid w:val="005A1F9D"/>
    <w:rsid w:val="005A3237"/>
    <w:rsid w:val="005A4966"/>
    <w:rsid w:val="005A51B8"/>
    <w:rsid w:val="005A7666"/>
    <w:rsid w:val="005B1AF8"/>
    <w:rsid w:val="005B20B0"/>
    <w:rsid w:val="005B29CA"/>
    <w:rsid w:val="005C025A"/>
    <w:rsid w:val="005C1C4D"/>
    <w:rsid w:val="005C1FBE"/>
    <w:rsid w:val="005C35D1"/>
    <w:rsid w:val="005C6A30"/>
    <w:rsid w:val="005C6EEF"/>
    <w:rsid w:val="005D4FF7"/>
    <w:rsid w:val="005E1E1C"/>
    <w:rsid w:val="005E4A4E"/>
    <w:rsid w:val="005E5479"/>
    <w:rsid w:val="005E6A28"/>
    <w:rsid w:val="005E7697"/>
    <w:rsid w:val="005F22BE"/>
    <w:rsid w:val="005F4C90"/>
    <w:rsid w:val="00607B2F"/>
    <w:rsid w:val="0061016B"/>
    <w:rsid w:val="0062202F"/>
    <w:rsid w:val="00625A3E"/>
    <w:rsid w:val="00626F9B"/>
    <w:rsid w:val="0063299D"/>
    <w:rsid w:val="006338DA"/>
    <w:rsid w:val="00634BDA"/>
    <w:rsid w:val="00637C49"/>
    <w:rsid w:val="00640AD6"/>
    <w:rsid w:val="006444CC"/>
    <w:rsid w:val="00646064"/>
    <w:rsid w:val="006474AD"/>
    <w:rsid w:val="00650940"/>
    <w:rsid w:val="006527EE"/>
    <w:rsid w:val="006640F2"/>
    <w:rsid w:val="0066630E"/>
    <w:rsid w:val="006672A5"/>
    <w:rsid w:val="00667389"/>
    <w:rsid w:val="00671077"/>
    <w:rsid w:val="00673C02"/>
    <w:rsid w:val="00673E54"/>
    <w:rsid w:val="00681F94"/>
    <w:rsid w:val="00687CA7"/>
    <w:rsid w:val="006900EF"/>
    <w:rsid w:val="00690354"/>
    <w:rsid w:val="00690AC7"/>
    <w:rsid w:val="0069140D"/>
    <w:rsid w:val="00692FB3"/>
    <w:rsid w:val="006A05C7"/>
    <w:rsid w:val="006A58DD"/>
    <w:rsid w:val="006A604E"/>
    <w:rsid w:val="006A6249"/>
    <w:rsid w:val="006A6C5F"/>
    <w:rsid w:val="006A7F97"/>
    <w:rsid w:val="006C057D"/>
    <w:rsid w:val="006C06B9"/>
    <w:rsid w:val="006C0776"/>
    <w:rsid w:val="006C29EF"/>
    <w:rsid w:val="006C5FB5"/>
    <w:rsid w:val="006C6CA8"/>
    <w:rsid w:val="006D05BA"/>
    <w:rsid w:val="006E31D8"/>
    <w:rsid w:val="006E79AE"/>
    <w:rsid w:val="006F0CCA"/>
    <w:rsid w:val="006F69F5"/>
    <w:rsid w:val="006F7A85"/>
    <w:rsid w:val="00701186"/>
    <w:rsid w:val="007011D6"/>
    <w:rsid w:val="00701A6A"/>
    <w:rsid w:val="00702D73"/>
    <w:rsid w:val="00703610"/>
    <w:rsid w:val="007050E8"/>
    <w:rsid w:val="00713AEE"/>
    <w:rsid w:val="00714B26"/>
    <w:rsid w:val="0071583D"/>
    <w:rsid w:val="00720F26"/>
    <w:rsid w:val="007229C8"/>
    <w:rsid w:val="007301AE"/>
    <w:rsid w:val="00732392"/>
    <w:rsid w:val="007417BC"/>
    <w:rsid w:val="007455F3"/>
    <w:rsid w:val="0075051D"/>
    <w:rsid w:val="00750DFB"/>
    <w:rsid w:val="00754D78"/>
    <w:rsid w:val="00755B19"/>
    <w:rsid w:val="0075711F"/>
    <w:rsid w:val="00757C90"/>
    <w:rsid w:val="00760310"/>
    <w:rsid w:val="00762A7B"/>
    <w:rsid w:val="00766F50"/>
    <w:rsid w:val="0076757A"/>
    <w:rsid w:val="0076763F"/>
    <w:rsid w:val="007701F2"/>
    <w:rsid w:val="00772F52"/>
    <w:rsid w:val="00775452"/>
    <w:rsid w:val="00776D0E"/>
    <w:rsid w:val="00776E35"/>
    <w:rsid w:val="00776E87"/>
    <w:rsid w:val="0078775C"/>
    <w:rsid w:val="00790BA6"/>
    <w:rsid w:val="0079142D"/>
    <w:rsid w:val="00791B76"/>
    <w:rsid w:val="00797D48"/>
    <w:rsid w:val="00797DF1"/>
    <w:rsid w:val="007A1CB6"/>
    <w:rsid w:val="007A3368"/>
    <w:rsid w:val="007A753D"/>
    <w:rsid w:val="007B08CD"/>
    <w:rsid w:val="007B1FDB"/>
    <w:rsid w:val="007C1716"/>
    <w:rsid w:val="007C3784"/>
    <w:rsid w:val="007C6DFE"/>
    <w:rsid w:val="007D03CD"/>
    <w:rsid w:val="007D07DC"/>
    <w:rsid w:val="007D7525"/>
    <w:rsid w:val="007D7544"/>
    <w:rsid w:val="007E1DD6"/>
    <w:rsid w:val="007E52D6"/>
    <w:rsid w:val="007E57D3"/>
    <w:rsid w:val="007F0195"/>
    <w:rsid w:val="007F648E"/>
    <w:rsid w:val="007F6657"/>
    <w:rsid w:val="007F6BA2"/>
    <w:rsid w:val="007F7E60"/>
    <w:rsid w:val="008017F6"/>
    <w:rsid w:val="0080338C"/>
    <w:rsid w:val="00804F88"/>
    <w:rsid w:val="00806639"/>
    <w:rsid w:val="00807A27"/>
    <w:rsid w:val="00814209"/>
    <w:rsid w:val="00817507"/>
    <w:rsid w:val="00820F79"/>
    <w:rsid w:val="008216F7"/>
    <w:rsid w:val="0082176D"/>
    <w:rsid w:val="008255BF"/>
    <w:rsid w:val="00834B99"/>
    <w:rsid w:val="00835323"/>
    <w:rsid w:val="00843EA8"/>
    <w:rsid w:val="0085684D"/>
    <w:rsid w:val="00860594"/>
    <w:rsid w:val="00861373"/>
    <w:rsid w:val="00862257"/>
    <w:rsid w:val="00862425"/>
    <w:rsid w:val="00865215"/>
    <w:rsid w:val="00867276"/>
    <w:rsid w:val="00873234"/>
    <w:rsid w:val="0087477B"/>
    <w:rsid w:val="00875EF7"/>
    <w:rsid w:val="008768C6"/>
    <w:rsid w:val="00881CD8"/>
    <w:rsid w:val="008836E7"/>
    <w:rsid w:val="00883FC1"/>
    <w:rsid w:val="00886C25"/>
    <w:rsid w:val="00886CAC"/>
    <w:rsid w:val="00890E0E"/>
    <w:rsid w:val="008915CA"/>
    <w:rsid w:val="00892732"/>
    <w:rsid w:val="00894828"/>
    <w:rsid w:val="00897635"/>
    <w:rsid w:val="008A18D3"/>
    <w:rsid w:val="008A2709"/>
    <w:rsid w:val="008A293A"/>
    <w:rsid w:val="008A299A"/>
    <w:rsid w:val="008A3F30"/>
    <w:rsid w:val="008C4D31"/>
    <w:rsid w:val="008D0CEC"/>
    <w:rsid w:val="008D31E6"/>
    <w:rsid w:val="008D347E"/>
    <w:rsid w:val="008E5C6F"/>
    <w:rsid w:val="008F0D5B"/>
    <w:rsid w:val="008F1DA7"/>
    <w:rsid w:val="008F3ABE"/>
    <w:rsid w:val="008F6B67"/>
    <w:rsid w:val="00900EA5"/>
    <w:rsid w:val="009020A5"/>
    <w:rsid w:val="00913DCA"/>
    <w:rsid w:val="00914981"/>
    <w:rsid w:val="0091604C"/>
    <w:rsid w:val="009173EA"/>
    <w:rsid w:val="00926472"/>
    <w:rsid w:val="009271B2"/>
    <w:rsid w:val="00927DEF"/>
    <w:rsid w:val="00932382"/>
    <w:rsid w:val="0093499F"/>
    <w:rsid w:val="0093708C"/>
    <w:rsid w:val="00937D59"/>
    <w:rsid w:val="0094065E"/>
    <w:rsid w:val="00940D65"/>
    <w:rsid w:val="00940F14"/>
    <w:rsid w:val="00941274"/>
    <w:rsid w:val="00951DD9"/>
    <w:rsid w:val="009551E6"/>
    <w:rsid w:val="00957FFC"/>
    <w:rsid w:val="0096190A"/>
    <w:rsid w:val="00967452"/>
    <w:rsid w:val="009744EB"/>
    <w:rsid w:val="00976932"/>
    <w:rsid w:val="009833F9"/>
    <w:rsid w:val="00983A35"/>
    <w:rsid w:val="00983B4A"/>
    <w:rsid w:val="00990326"/>
    <w:rsid w:val="00992206"/>
    <w:rsid w:val="009952F4"/>
    <w:rsid w:val="009A154C"/>
    <w:rsid w:val="009A4B37"/>
    <w:rsid w:val="009A7539"/>
    <w:rsid w:val="009B2FE6"/>
    <w:rsid w:val="009B3183"/>
    <w:rsid w:val="009B474E"/>
    <w:rsid w:val="009C49A9"/>
    <w:rsid w:val="009C5284"/>
    <w:rsid w:val="009C6084"/>
    <w:rsid w:val="009C7E68"/>
    <w:rsid w:val="009D09C3"/>
    <w:rsid w:val="009D09F9"/>
    <w:rsid w:val="009D7EC4"/>
    <w:rsid w:val="009E13D9"/>
    <w:rsid w:val="009E28AF"/>
    <w:rsid w:val="009E3109"/>
    <w:rsid w:val="009E427B"/>
    <w:rsid w:val="009E7948"/>
    <w:rsid w:val="009E7C52"/>
    <w:rsid w:val="009F30C7"/>
    <w:rsid w:val="009F3243"/>
    <w:rsid w:val="009F400A"/>
    <w:rsid w:val="009F42F6"/>
    <w:rsid w:val="009F73CC"/>
    <w:rsid w:val="00A04BF5"/>
    <w:rsid w:val="00A07791"/>
    <w:rsid w:val="00A12969"/>
    <w:rsid w:val="00A1704F"/>
    <w:rsid w:val="00A2558A"/>
    <w:rsid w:val="00A34368"/>
    <w:rsid w:val="00A35581"/>
    <w:rsid w:val="00A401DF"/>
    <w:rsid w:val="00A423FB"/>
    <w:rsid w:val="00A4247E"/>
    <w:rsid w:val="00A43DE7"/>
    <w:rsid w:val="00A46ECE"/>
    <w:rsid w:val="00A523FE"/>
    <w:rsid w:val="00A536D6"/>
    <w:rsid w:val="00A55B00"/>
    <w:rsid w:val="00A575C6"/>
    <w:rsid w:val="00A620E2"/>
    <w:rsid w:val="00A62604"/>
    <w:rsid w:val="00A649C2"/>
    <w:rsid w:val="00A6644E"/>
    <w:rsid w:val="00A735FC"/>
    <w:rsid w:val="00A82D57"/>
    <w:rsid w:val="00A82FD5"/>
    <w:rsid w:val="00A84A2E"/>
    <w:rsid w:val="00A947C4"/>
    <w:rsid w:val="00AA044E"/>
    <w:rsid w:val="00AA72D8"/>
    <w:rsid w:val="00AB595B"/>
    <w:rsid w:val="00AB5C76"/>
    <w:rsid w:val="00AC2264"/>
    <w:rsid w:val="00AC4600"/>
    <w:rsid w:val="00AC4EDF"/>
    <w:rsid w:val="00AC6525"/>
    <w:rsid w:val="00AC7CE6"/>
    <w:rsid w:val="00AD0802"/>
    <w:rsid w:val="00AD0E87"/>
    <w:rsid w:val="00AD182C"/>
    <w:rsid w:val="00AD2B57"/>
    <w:rsid w:val="00AD3359"/>
    <w:rsid w:val="00AD39AB"/>
    <w:rsid w:val="00AD5282"/>
    <w:rsid w:val="00AD5737"/>
    <w:rsid w:val="00AD62C2"/>
    <w:rsid w:val="00AE09EF"/>
    <w:rsid w:val="00AE0B01"/>
    <w:rsid w:val="00AE0C96"/>
    <w:rsid w:val="00AE21A7"/>
    <w:rsid w:val="00AE713D"/>
    <w:rsid w:val="00AF22B3"/>
    <w:rsid w:val="00AF3772"/>
    <w:rsid w:val="00AF426D"/>
    <w:rsid w:val="00AF4691"/>
    <w:rsid w:val="00AF532C"/>
    <w:rsid w:val="00AF58FD"/>
    <w:rsid w:val="00AF68C4"/>
    <w:rsid w:val="00B00F11"/>
    <w:rsid w:val="00B0744F"/>
    <w:rsid w:val="00B13390"/>
    <w:rsid w:val="00B142FF"/>
    <w:rsid w:val="00B27BC4"/>
    <w:rsid w:val="00B32F79"/>
    <w:rsid w:val="00B417CE"/>
    <w:rsid w:val="00B50032"/>
    <w:rsid w:val="00B535DD"/>
    <w:rsid w:val="00B54B73"/>
    <w:rsid w:val="00B563E0"/>
    <w:rsid w:val="00B56B7B"/>
    <w:rsid w:val="00B57547"/>
    <w:rsid w:val="00B63A74"/>
    <w:rsid w:val="00B64494"/>
    <w:rsid w:val="00B71CD6"/>
    <w:rsid w:val="00B728CD"/>
    <w:rsid w:val="00B72C9F"/>
    <w:rsid w:val="00B73DE4"/>
    <w:rsid w:val="00B741E4"/>
    <w:rsid w:val="00B75FD0"/>
    <w:rsid w:val="00B849AE"/>
    <w:rsid w:val="00B84A58"/>
    <w:rsid w:val="00B9311C"/>
    <w:rsid w:val="00B9424D"/>
    <w:rsid w:val="00B96D79"/>
    <w:rsid w:val="00B970E2"/>
    <w:rsid w:val="00B9747E"/>
    <w:rsid w:val="00BA4935"/>
    <w:rsid w:val="00BB2F07"/>
    <w:rsid w:val="00BB78E6"/>
    <w:rsid w:val="00BC027E"/>
    <w:rsid w:val="00BC2EF0"/>
    <w:rsid w:val="00BC77B9"/>
    <w:rsid w:val="00BD0E66"/>
    <w:rsid w:val="00BD2291"/>
    <w:rsid w:val="00BD4061"/>
    <w:rsid w:val="00BD43EA"/>
    <w:rsid w:val="00BD4A8C"/>
    <w:rsid w:val="00BE0376"/>
    <w:rsid w:val="00BE349A"/>
    <w:rsid w:val="00BF140E"/>
    <w:rsid w:val="00BF327F"/>
    <w:rsid w:val="00BF6D91"/>
    <w:rsid w:val="00C041EC"/>
    <w:rsid w:val="00C04D53"/>
    <w:rsid w:val="00C11E1E"/>
    <w:rsid w:val="00C120AF"/>
    <w:rsid w:val="00C22962"/>
    <w:rsid w:val="00C23987"/>
    <w:rsid w:val="00C24502"/>
    <w:rsid w:val="00C25A7C"/>
    <w:rsid w:val="00C27BB8"/>
    <w:rsid w:val="00C33DEF"/>
    <w:rsid w:val="00C34834"/>
    <w:rsid w:val="00C361F3"/>
    <w:rsid w:val="00C3736B"/>
    <w:rsid w:val="00C40243"/>
    <w:rsid w:val="00C40866"/>
    <w:rsid w:val="00C416F2"/>
    <w:rsid w:val="00C439EC"/>
    <w:rsid w:val="00C4703C"/>
    <w:rsid w:val="00C50717"/>
    <w:rsid w:val="00C52A7A"/>
    <w:rsid w:val="00C544EB"/>
    <w:rsid w:val="00C605D1"/>
    <w:rsid w:val="00C66081"/>
    <w:rsid w:val="00C66641"/>
    <w:rsid w:val="00C67848"/>
    <w:rsid w:val="00C70253"/>
    <w:rsid w:val="00C7465E"/>
    <w:rsid w:val="00C83785"/>
    <w:rsid w:val="00C84CAA"/>
    <w:rsid w:val="00C85B41"/>
    <w:rsid w:val="00C90889"/>
    <w:rsid w:val="00C92188"/>
    <w:rsid w:val="00CA4486"/>
    <w:rsid w:val="00CA481C"/>
    <w:rsid w:val="00CA53E1"/>
    <w:rsid w:val="00CA68E0"/>
    <w:rsid w:val="00CA73B3"/>
    <w:rsid w:val="00CB0806"/>
    <w:rsid w:val="00CB4A0C"/>
    <w:rsid w:val="00CB7185"/>
    <w:rsid w:val="00CB7BF1"/>
    <w:rsid w:val="00CC114A"/>
    <w:rsid w:val="00CC21DF"/>
    <w:rsid w:val="00CC35A5"/>
    <w:rsid w:val="00CC4203"/>
    <w:rsid w:val="00CC721C"/>
    <w:rsid w:val="00CD3615"/>
    <w:rsid w:val="00CD39E1"/>
    <w:rsid w:val="00CD4535"/>
    <w:rsid w:val="00CD617D"/>
    <w:rsid w:val="00CE0C9E"/>
    <w:rsid w:val="00CE4C19"/>
    <w:rsid w:val="00CE575D"/>
    <w:rsid w:val="00CF1484"/>
    <w:rsid w:val="00CF5231"/>
    <w:rsid w:val="00CF5787"/>
    <w:rsid w:val="00D013BC"/>
    <w:rsid w:val="00D01BB4"/>
    <w:rsid w:val="00D07CB5"/>
    <w:rsid w:val="00D121C9"/>
    <w:rsid w:val="00D124C9"/>
    <w:rsid w:val="00D14F3E"/>
    <w:rsid w:val="00D23BCC"/>
    <w:rsid w:val="00D263B4"/>
    <w:rsid w:val="00D31368"/>
    <w:rsid w:val="00D3229D"/>
    <w:rsid w:val="00D33D48"/>
    <w:rsid w:val="00D340B0"/>
    <w:rsid w:val="00D34505"/>
    <w:rsid w:val="00D417CD"/>
    <w:rsid w:val="00D435F8"/>
    <w:rsid w:val="00D45517"/>
    <w:rsid w:val="00D47DAD"/>
    <w:rsid w:val="00D57386"/>
    <w:rsid w:val="00D60B89"/>
    <w:rsid w:val="00D647E5"/>
    <w:rsid w:val="00D65C57"/>
    <w:rsid w:val="00D65D78"/>
    <w:rsid w:val="00D66D76"/>
    <w:rsid w:val="00D74C4A"/>
    <w:rsid w:val="00D825A0"/>
    <w:rsid w:val="00D90875"/>
    <w:rsid w:val="00D92073"/>
    <w:rsid w:val="00DA0B57"/>
    <w:rsid w:val="00DA13CF"/>
    <w:rsid w:val="00DA32EA"/>
    <w:rsid w:val="00DB1F82"/>
    <w:rsid w:val="00DB596D"/>
    <w:rsid w:val="00DB76D4"/>
    <w:rsid w:val="00DC2DF3"/>
    <w:rsid w:val="00DC40A4"/>
    <w:rsid w:val="00DC5153"/>
    <w:rsid w:val="00DD007C"/>
    <w:rsid w:val="00DD482D"/>
    <w:rsid w:val="00DE1111"/>
    <w:rsid w:val="00DE4388"/>
    <w:rsid w:val="00DE459A"/>
    <w:rsid w:val="00DF4114"/>
    <w:rsid w:val="00DF514B"/>
    <w:rsid w:val="00DF633A"/>
    <w:rsid w:val="00DF781B"/>
    <w:rsid w:val="00E004B7"/>
    <w:rsid w:val="00E026EB"/>
    <w:rsid w:val="00E030CF"/>
    <w:rsid w:val="00E04EB3"/>
    <w:rsid w:val="00E10298"/>
    <w:rsid w:val="00E14CD5"/>
    <w:rsid w:val="00E14F71"/>
    <w:rsid w:val="00E15229"/>
    <w:rsid w:val="00E164CA"/>
    <w:rsid w:val="00E20572"/>
    <w:rsid w:val="00E2563E"/>
    <w:rsid w:val="00E25735"/>
    <w:rsid w:val="00E321F0"/>
    <w:rsid w:val="00E32B54"/>
    <w:rsid w:val="00E365D2"/>
    <w:rsid w:val="00E37287"/>
    <w:rsid w:val="00E439D8"/>
    <w:rsid w:val="00E45190"/>
    <w:rsid w:val="00E45CF2"/>
    <w:rsid w:val="00E50257"/>
    <w:rsid w:val="00E50CE0"/>
    <w:rsid w:val="00E52BA8"/>
    <w:rsid w:val="00E52F6C"/>
    <w:rsid w:val="00E54BCA"/>
    <w:rsid w:val="00E56640"/>
    <w:rsid w:val="00E62AE6"/>
    <w:rsid w:val="00E63C71"/>
    <w:rsid w:val="00E66208"/>
    <w:rsid w:val="00E7185F"/>
    <w:rsid w:val="00E71FB6"/>
    <w:rsid w:val="00E736F5"/>
    <w:rsid w:val="00E7407E"/>
    <w:rsid w:val="00E75BF5"/>
    <w:rsid w:val="00E76280"/>
    <w:rsid w:val="00E76FFC"/>
    <w:rsid w:val="00E8311A"/>
    <w:rsid w:val="00E87607"/>
    <w:rsid w:val="00E90919"/>
    <w:rsid w:val="00E93652"/>
    <w:rsid w:val="00E94BA3"/>
    <w:rsid w:val="00E95FDB"/>
    <w:rsid w:val="00E97C27"/>
    <w:rsid w:val="00EA0C99"/>
    <w:rsid w:val="00EA24CE"/>
    <w:rsid w:val="00EA27C3"/>
    <w:rsid w:val="00EA498B"/>
    <w:rsid w:val="00EA683A"/>
    <w:rsid w:val="00EC0F81"/>
    <w:rsid w:val="00EC20C0"/>
    <w:rsid w:val="00EC2DCA"/>
    <w:rsid w:val="00EC44C0"/>
    <w:rsid w:val="00EC5480"/>
    <w:rsid w:val="00ED12D1"/>
    <w:rsid w:val="00ED45D0"/>
    <w:rsid w:val="00ED5257"/>
    <w:rsid w:val="00ED6104"/>
    <w:rsid w:val="00EE125C"/>
    <w:rsid w:val="00EE414D"/>
    <w:rsid w:val="00EE6195"/>
    <w:rsid w:val="00EF2653"/>
    <w:rsid w:val="00EF4B3D"/>
    <w:rsid w:val="00EF5EB6"/>
    <w:rsid w:val="00F016A6"/>
    <w:rsid w:val="00F01CAB"/>
    <w:rsid w:val="00F05755"/>
    <w:rsid w:val="00F063E5"/>
    <w:rsid w:val="00F06BC9"/>
    <w:rsid w:val="00F07936"/>
    <w:rsid w:val="00F12F80"/>
    <w:rsid w:val="00F15AEC"/>
    <w:rsid w:val="00F17665"/>
    <w:rsid w:val="00F22ADF"/>
    <w:rsid w:val="00F25EB4"/>
    <w:rsid w:val="00F26597"/>
    <w:rsid w:val="00F32080"/>
    <w:rsid w:val="00F35D75"/>
    <w:rsid w:val="00F35D84"/>
    <w:rsid w:val="00F419CB"/>
    <w:rsid w:val="00F41F6A"/>
    <w:rsid w:val="00F4258E"/>
    <w:rsid w:val="00F428A6"/>
    <w:rsid w:val="00F4696F"/>
    <w:rsid w:val="00F47960"/>
    <w:rsid w:val="00F51494"/>
    <w:rsid w:val="00F55F29"/>
    <w:rsid w:val="00F606A6"/>
    <w:rsid w:val="00F608C0"/>
    <w:rsid w:val="00F60DFC"/>
    <w:rsid w:val="00F63913"/>
    <w:rsid w:val="00F658CE"/>
    <w:rsid w:val="00F67074"/>
    <w:rsid w:val="00F721E7"/>
    <w:rsid w:val="00F737F4"/>
    <w:rsid w:val="00F7385A"/>
    <w:rsid w:val="00F74019"/>
    <w:rsid w:val="00F776D6"/>
    <w:rsid w:val="00F80C71"/>
    <w:rsid w:val="00F828CE"/>
    <w:rsid w:val="00F92A10"/>
    <w:rsid w:val="00F94EEB"/>
    <w:rsid w:val="00F96EBD"/>
    <w:rsid w:val="00FA4C51"/>
    <w:rsid w:val="00FA5997"/>
    <w:rsid w:val="00FA6165"/>
    <w:rsid w:val="00FA68FD"/>
    <w:rsid w:val="00FC19C3"/>
    <w:rsid w:val="00FC22B2"/>
    <w:rsid w:val="00FC6E96"/>
    <w:rsid w:val="00FC76C3"/>
    <w:rsid w:val="00FD407C"/>
    <w:rsid w:val="00FD6776"/>
    <w:rsid w:val="00FD7821"/>
    <w:rsid w:val="00FE44C0"/>
    <w:rsid w:val="00FE4940"/>
    <w:rsid w:val="00FE51F8"/>
    <w:rsid w:val="00FE7E86"/>
    <w:rsid w:val="00FF0D48"/>
    <w:rsid w:val="00FF2F71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F37202"/>
  <w15:docId w15:val="{414BF2F0-D4E8-404B-8ACF-8B3329A0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01F2"/>
    <w:pPr>
      <w:spacing w:line="360" w:lineRule="auto"/>
      <w:jc w:val="both"/>
    </w:pPr>
    <w:rPr>
      <w:spacing w:val="4"/>
      <w:sz w:val="22"/>
      <w:lang w:val="en-GB"/>
    </w:rPr>
  </w:style>
  <w:style w:type="paragraph" w:styleId="berschrift1">
    <w:name w:val="heading 1"/>
    <w:basedOn w:val="Standard"/>
    <w:next w:val="Standard"/>
    <w:rsid w:val="00701A6A"/>
    <w:pPr>
      <w:pageBreakBefore/>
      <w:numPr>
        <w:numId w:val="42"/>
      </w:numPr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E365D2"/>
    <w:pPr>
      <w:keepNext/>
      <w:numPr>
        <w:ilvl w:val="1"/>
        <w:numId w:val="4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193E1A"/>
    <w:pPr>
      <w:keepNext/>
      <w:numPr>
        <w:ilvl w:val="2"/>
        <w:numId w:val="42"/>
      </w:numPr>
      <w:spacing w:before="240" w:after="60"/>
      <w:jc w:val="left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F419CB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rFonts w:ascii="Arial" w:hAnsi="Arial"/>
      <w:b/>
    </w:rPr>
  </w:style>
  <w:style w:type="paragraph" w:styleId="berschrift5">
    <w:name w:val="heading 5"/>
    <w:basedOn w:val="berschrift4"/>
    <w:next w:val="Standard"/>
    <w:qFormat/>
    <w:rsid w:val="00F419CB"/>
    <w:pPr>
      <w:numPr>
        <w:ilvl w:val="4"/>
      </w:numPr>
      <w:outlineLvl w:val="4"/>
    </w:pPr>
  </w:style>
  <w:style w:type="paragraph" w:styleId="berschrift6">
    <w:name w:val="heading 6"/>
    <w:basedOn w:val="berschrift4"/>
    <w:next w:val="Standard"/>
    <w:qFormat/>
    <w:rsid w:val="00F419CB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qFormat/>
    <w:rsid w:val="00F419CB"/>
    <w:pPr>
      <w:numPr>
        <w:ilvl w:val="6"/>
      </w:numPr>
      <w:outlineLvl w:val="6"/>
    </w:pPr>
  </w:style>
  <w:style w:type="paragraph" w:styleId="berschrift8">
    <w:name w:val="heading 8"/>
    <w:basedOn w:val="berschrift4"/>
    <w:next w:val="Standard"/>
    <w:qFormat/>
    <w:rsid w:val="00F419CB"/>
    <w:pPr>
      <w:numPr>
        <w:ilvl w:val="7"/>
      </w:numPr>
      <w:outlineLvl w:val="7"/>
    </w:pPr>
  </w:style>
  <w:style w:type="paragraph" w:styleId="berschrift9">
    <w:name w:val="heading 9"/>
    <w:basedOn w:val="berschrift4"/>
    <w:next w:val="Standard"/>
    <w:qFormat/>
    <w:rsid w:val="00F419C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link w:val="BeschriftungZchn"/>
    <w:qFormat/>
    <w:rsid w:val="00F419CB"/>
    <w:pPr>
      <w:spacing w:before="120" w:after="120"/>
    </w:pPr>
    <w:rPr>
      <w:b/>
    </w:rPr>
  </w:style>
  <w:style w:type="paragraph" w:customStyle="1" w:styleId="Tabelle">
    <w:name w:val="Tabelle"/>
    <w:basedOn w:val="Standard"/>
    <w:rsid w:val="00F419CB"/>
    <w:pPr>
      <w:jc w:val="center"/>
    </w:pPr>
  </w:style>
  <w:style w:type="character" w:styleId="Kommentarzeichen">
    <w:name w:val="annotation reference"/>
    <w:basedOn w:val="Absatz-Standardschriftart"/>
    <w:semiHidden/>
    <w:rsid w:val="00F419CB"/>
    <w:rPr>
      <w:vanish/>
    </w:rPr>
  </w:style>
  <w:style w:type="paragraph" w:customStyle="1" w:styleId="berschrift1oNoVerzeichnis">
    <w:name w:val="Überschrift 1 o.N. o.Verzeichnis"/>
    <w:basedOn w:val="Standard"/>
    <w:rsid w:val="00E365D2"/>
    <w:pPr>
      <w:keepNext/>
      <w:pageBreakBefore/>
      <w:spacing w:before="240" w:after="60"/>
    </w:pPr>
    <w:rPr>
      <w:b/>
      <w:kern w:val="28"/>
      <w:sz w:val="28"/>
    </w:rPr>
  </w:style>
  <w:style w:type="paragraph" w:styleId="Kommentartext">
    <w:name w:val="annotation text"/>
    <w:basedOn w:val="Standard"/>
    <w:semiHidden/>
    <w:rsid w:val="00F419CB"/>
  </w:style>
  <w:style w:type="paragraph" w:customStyle="1" w:styleId="Literatur">
    <w:name w:val="Literatur"/>
    <w:basedOn w:val="Standard"/>
    <w:rsid w:val="00F419CB"/>
    <w:pPr>
      <w:spacing w:before="60" w:after="60"/>
      <w:ind w:left="567" w:hanging="567"/>
      <w:jc w:val="left"/>
    </w:pPr>
  </w:style>
  <w:style w:type="paragraph" w:styleId="Verzeichnis1">
    <w:name w:val="toc 1"/>
    <w:basedOn w:val="Standard"/>
    <w:next w:val="Standard"/>
    <w:uiPriority w:val="39"/>
    <w:rsid w:val="00F419CB"/>
    <w:pPr>
      <w:tabs>
        <w:tab w:val="right" w:leader="dot" w:pos="9072"/>
      </w:tabs>
      <w:spacing w:before="60" w:after="60"/>
      <w:jc w:val="left"/>
    </w:pPr>
    <w:rPr>
      <w:b/>
      <w:noProof/>
    </w:rPr>
  </w:style>
  <w:style w:type="paragraph" w:styleId="Verzeichnis2">
    <w:name w:val="toc 2"/>
    <w:basedOn w:val="Standard"/>
    <w:next w:val="Standard"/>
    <w:uiPriority w:val="39"/>
    <w:rsid w:val="00F419CB"/>
    <w:pPr>
      <w:tabs>
        <w:tab w:val="right" w:leader="dot" w:pos="9072"/>
      </w:tabs>
      <w:ind w:left="240"/>
      <w:jc w:val="left"/>
    </w:pPr>
    <w:rPr>
      <w:noProof/>
      <w:sz w:val="20"/>
    </w:rPr>
  </w:style>
  <w:style w:type="paragraph" w:styleId="Verzeichnis3">
    <w:name w:val="toc 3"/>
    <w:basedOn w:val="Standard"/>
    <w:next w:val="Standard"/>
    <w:uiPriority w:val="39"/>
    <w:rsid w:val="00F419CB"/>
    <w:pPr>
      <w:tabs>
        <w:tab w:val="right" w:leader="dot" w:pos="9072"/>
      </w:tabs>
      <w:ind w:left="480"/>
      <w:jc w:val="left"/>
    </w:pPr>
    <w:rPr>
      <w:noProof/>
      <w:sz w:val="20"/>
    </w:rPr>
  </w:style>
  <w:style w:type="paragraph" w:styleId="Verzeichnis4">
    <w:name w:val="toc 4"/>
    <w:basedOn w:val="Standard"/>
    <w:next w:val="Standard"/>
    <w:uiPriority w:val="39"/>
    <w:rsid w:val="00F419CB"/>
    <w:pPr>
      <w:tabs>
        <w:tab w:val="right" w:leader="dot" w:pos="9072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F419CB"/>
    <w:pPr>
      <w:tabs>
        <w:tab w:val="right" w:leader="dot" w:pos="9072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F419CB"/>
    <w:pPr>
      <w:tabs>
        <w:tab w:val="right" w:leader="dot" w:pos="9072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F419CB"/>
    <w:pPr>
      <w:tabs>
        <w:tab w:val="right" w:leader="dot" w:pos="9072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F419CB"/>
    <w:pPr>
      <w:tabs>
        <w:tab w:val="right" w:leader="dot" w:pos="9072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F419CB"/>
    <w:pPr>
      <w:tabs>
        <w:tab w:val="right" w:leader="dot" w:pos="9072"/>
      </w:tabs>
      <w:ind w:left="1920"/>
      <w:jc w:val="left"/>
    </w:pPr>
    <w:rPr>
      <w:sz w:val="18"/>
    </w:rPr>
  </w:style>
  <w:style w:type="paragraph" w:styleId="Kopfzeile">
    <w:name w:val="header"/>
    <w:basedOn w:val="Standard"/>
    <w:rsid w:val="00F419C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419CB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rsid w:val="00F419CB"/>
  </w:style>
  <w:style w:type="paragraph" w:customStyle="1" w:styleId="Bild">
    <w:name w:val="Bild"/>
    <w:basedOn w:val="Standard"/>
    <w:rsid w:val="00F419CB"/>
    <w:pPr>
      <w:keepNext/>
      <w:spacing w:before="240"/>
      <w:jc w:val="center"/>
    </w:pPr>
  </w:style>
  <w:style w:type="paragraph" w:customStyle="1" w:styleId="Aufzhlung">
    <w:name w:val="Aufzählung"/>
    <w:basedOn w:val="Standard"/>
    <w:rsid w:val="00F419CB"/>
    <w:pPr>
      <w:ind w:left="993" w:right="567" w:hanging="426"/>
    </w:pPr>
  </w:style>
  <w:style w:type="paragraph" w:customStyle="1" w:styleId="Bildbeschriftung">
    <w:name w:val="Bildbeschriftung"/>
    <w:basedOn w:val="Beschriftung"/>
    <w:next w:val="Standard"/>
    <w:rsid w:val="00F419CB"/>
    <w:pPr>
      <w:spacing w:after="240"/>
      <w:jc w:val="center"/>
    </w:pPr>
  </w:style>
  <w:style w:type="character" w:customStyle="1" w:styleId="Quelle-Datei">
    <w:name w:val="Quelle-Datei"/>
    <w:basedOn w:val="Absatz-Standardschriftart"/>
    <w:rsid w:val="00F419CB"/>
    <w:rPr>
      <w:noProof/>
      <w:vanish/>
    </w:rPr>
  </w:style>
  <w:style w:type="paragraph" w:customStyle="1" w:styleId="AufzhlungTabellenbeschriftung">
    <w:name w:val="Aufzählung Tabellenbeschriftung"/>
    <w:basedOn w:val="Beschriftung"/>
    <w:next w:val="Standard"/>
    <w:rsid w:val="00F419CB"/>
    <w:pPr>
      <w:keepNext/>
      <w:spacing w:before="360" w:after="240"/>
      <w:ind w:left="1418" w:hanging="1418"/>
      <w:jc w:val="left"/>
    </w:pPr>
  </w:style>
  <w:style w:type="paragraph" w:styleId="Index1">
    <w:name w:val="index 1"/>
    <w:basedOn w:val="Standard"/>
    <w:next w:val="Standard"/>
    <w:autoRedefine/>
    <w:semiHidden/>
    <w:rsid w:val="00F419CB"/>
    <w:pPr>
      <w:ind w:left="220" w:hanging="220"/>
      <w:jc w:val="left"/>
    </w:pPr>
    <w:rPr>
      <w:sz w:val="18"/>
    </w:rPr>
  </w:style>
  <w:style w:type="paragraph" w:styleId="Indexberschrift">
    <w:name w:val="index heading"/>
    <w:basedOn w:val="Standard"/>
    <w:next w:val="Index1"/>
    <w:semiHidden/>
    <w:rsid w:val="00F419CB"/>
    <w:pPr>
      <w:spacing w:before="240" w:after="120"/>
      <w:jc w:val="center"/>
    </w:pPr>
    <w:rPr>
      <w:b/>
      <w:sz w:val="26"/>
    </w:rPr>
  </w:style>
  <w:style w:type="paragraph" w:styleId="Index2">
    <w:name w:val="index 2"/>
    <w:basedOn w:val="Standard"/>
    <w:next w:val="Standard"/>
    <w:autoRedefine/>
    <w:semiHidden/>
    <w:rsid w:val="00F419CB"/>
    <w:pPr>
      <w:ind w:left="440" w:hanging="220"/>
      <w:jc w:val="left"/>
    </w:pPr>
    <w:rPr>
      <w:sz w:val="18"/>
    </w:rPr>
  </w:style>
  <w:style w:type="paragraph" w:customStyle="1" w:styleId="Code">
    <w:name w:val="Code"/>
    <w:basedOn w:val="Standard"/>
    <w:rsid w:val="00F419CB"/>
    <w:pPr>
      <w:spacing w:line="240" w:lineRule="auto"/>
      <w:ind w:left="284" w:right="567"/>
      <w:jc w:val="left"/>
    </w:pPr>
    <w:rPr>
      <w:rFonts w:ascii="Courier New" w:hAnsi="Courier New"/>
      <w:noProof/>
    </w:rPr>
  </w:style>
  <w:style w:type="character" w:customStyle="1" w:styleId="CodeZeichen">
    <w:name w:val="CodeZeichen"/>
    <w:basedOn w:val="Absatz-Standardschriftart"/>
    <w:rsid w:val="00F419CB"/>
    <w:rPr>
      <w:rFonts w:ascii="Courier New" w:hAnsi="Courier New"/>
      <w:noProof/>
    </w:rPr>
  </w:style>
  <w:style w:type="character" w:customStyle="1" w:styleId="Begriff">
    <w:name w:val="Begriff"/>
    <w:basedOn w:val="Absatz-Standardschriftart"/>
    <w:rsid w:val="00F419CB"/>
    <w:rPr>
      <w:i/>
    </w:rPr>
  </w:style>
  <w:style w:type="character" w:customStyle="1" w:styleId="Begriffe">
    <w:name w:val="Begriff(e)"/>
    <w:basedOn w:val="Begriff"/>
    <w:rsid w:val="00F419CB"/>
    <w:rPr>
      <w:i/>
      <w:noProof w:val="0"/>
      <w:lang w:val="en-GB"/>
    </w:rPr>
  </w:style>
  <w:style w:type="paragraph" w:customStyle="1" w:styleId="AufzhlungOberbegriff">
    <w:name w:val="Aufzählung Oberbegriff"/>
    <w:basedOn w:val="Standard"/>
    <w:rsid w:val="00F419CB"/>
    <w:pPr>
      <w:keepNext/>
      <w:numPr>
        <w:numId w:val="1"/>
      </w:numPr>
      <w:spacing w:before="240"/>
      <w:ind w:right="567"/>
    </w:pPr>
    <w:rPr>
      <w:b/>
    </w:rPr>
  </w:style>
  <w:style w:type="paragraph" w:customStyle="1" w:styleId="AufzhlungText">
    <w:name w:val="Aufzählung Text"/>
    <w:basedOn w:val="Standard"/>
    <w:rsid w:val="00F419CB"/>
    <w:pPr>
      <w:ind w:left="993" w:right="567"/>
    </w:pPr>
  </w:style>
  <w:style w:type="paragraph" w:customStyle="1" w:styleId="DefinitionenHead">
    <w:name w:val="Definitionen (Head)"/>
    <w:basedOn w:val="Standard"/>
    <w:next w:val="Standard"/>
    <w:rsid w:val="00F419CB"/>
    <w:pPr>
      <w:keepNext/>
      <w:spacing w:before="240"/>
    </w:pPr>
    <w:rPr>
      <w:b/>
    </w:rPr>
  </w:style>
  <w:style w:type="character" w:styleId="Hyperlink">
    <w:name w:val="Hyperlink"/>
    <w:basedOn w:val="Absatz-Standardschriftart"/>
    <w:rsid w:val="00F419CB"/>
    <w:rPr>
      <w:color w:val="0000FF"/>
      <w:u w:val="single"/>
    </w:rPr>
  </w:style>
  <w:style w:type="paragraph" w:customStyle="1" w:styleId="Text">
    <w:name w:val="Text"/>
    <w:basedOn w:val="Standard"/>
    <w:rsid w:val="00F419CB"/>
    <w:pPr>
      <w:keepLines/>
      <w:tabs>
        <w:tab w:val="num" w:pos="1276"/>
        <w:tab w:val="left" w:pos="1701"/>
        <w:tab w:val="left" w:pos="2552"/>
        <w:tab w:val="left" w:pos="3402"/>
      </w:tabs>
      <w:spacing w:before="60" w:after="60" w:line="240" w:lineRule="auto"/>
      <w:ind w:left="851"/>
      <w:jc w:val="left"/>
    </w:pPr>
    <w:rPr>
      <w:rFonts w:ascii="CorpoS" w:hAnsi="CorpoS"/>
      <w:lang w:eastAsia="de-DE"/>
    </w:rPr>
  </w:style>
  <w:style w:type="paragraph" w:styleId="Abbildungsverzeichnis">
    <w:name w:val="table of figures"/>
    <w:basedOn w:val="Standard"/>
    <w:next w:val="Standard"/>
    <w:semiHidden/>
    <w:rsid w:val="00F419CB"/>
    <w:pPr>
      <w:ind w:left="480" w:hanging="480"/>
    </w:pPr>
  </w:style>
  <w:style w:type="paragraph" w:styleId="Datum">
    <w:name w:val="Date"/>
    <w:basedOn w:val="Standard"/>
    <w:next w:val="Standard"/>
    <w:rsid w:val="00F419CB"/>
  </w:style>
  <w:style w:type="paragraph" w:styleId="Dokumentstruktur">
    <w:name w:val="Document Map"/>
    <w:basedOn w:val="Standard"/>
    <w:semiHidden/>
    <w:rsid w:val="00F419CB"/>
    <w:pPr>
      <w:shd w:val="clear" w:color="auto" w:fill="000080"/>
    </w:pPr>
    <w:rPr>
      <w:rFonts w:ascii="Tahoma" w:hAnsi="Tahoma"/>
    </w:rPr>
  </w:style>
  <w:style w:type="paragraph" w:styleId="Index3">
    <w:name w:val="index 3"/>
    <w:basedOn w:val="Standard"/>
    <w:next w:val="Standard"/>
    <w:autoRedefine/>
    <w:semiHidden/>
    <w:rsid w:val="00F419CB"/>
    <w:pPr>
      <w:ind w:left="660" w:hanging="220"/>
      <w:jc w:val="left"/>
    </w:pPr>
    <w:rPr>
      <w:sz w:val="18"/>
    </w:rPr>
  </w:style>
  <w:style w:type="paragraph" w:styleId="Index4">
    <w:name w:val="index 4"/>
    <w:basedOn w:val="Standard"/>
    <w:next w:val="Standard"/>
    <w:autoRedefine/>
    <w:semiHidden/>
    <w:rsid w:val="00F419CB"/>
    <w:pPr>
      <w:ind w:left="880" w:hanging="220"/>
      <w:jc w:val="left"/>
    </w:pPr>
    <w:rPr>
      <w:sz w:val="18"/>
    </w:rPr>
  </w:style>
  <w:style w:type="paragraph" w:styleId="Index5">
    <w:name w:val="index 5"/>
    <w:basedOn w:val="Standard"/>
    <w:next w:val="Standard"/>
    <w:autoRedefine/>
    <w:semiHidden/>
    <w:rsid w:val="00F419CB"/>
    <w:pPr>
      <w:ind w:left="1100" w:hanging="220"/>
      <w:jc w:val="left"/>
    </w:pPr>
    <w:rPr>
      <w:sz w:val="18"/>
    </w:rPr>
  </w:style>
  <w:style w:type="paragraph" w:styleId="Index6">
    <w:name w:val="index 6"/>
    <w:basedOn w:val="Standard"/>
    <w:next w:val="Standard"/>
    <w:autoRedefine/>
    <w:semiHidden/>
    <w:rsid w:val="00F419CB"/>
    <w:pPr>
      <w:ind w:left="1320" w:hanging="220"/>
      <w:jc w:val="left"/>
    </w:pPr>
    <w:rPr>
      <w:sz w:val="18"/>
    </w:rPr>
  </w:style>
  <w:style w:type="paragraph" w:styleId="Index7">
    <w:name w:val="index 7"/>
    <w:basedOn w:val="Standard"/>
    <w:next w:val="Standard"/>
    <w:autoRedefine/>
    <w:semiHidden/>
    <w:rsid w:val="00F419CB"/>
    <w:pPr>
      <w:ind w:left="1540" w:hanging="220"/>
      <w:jc w:val="left"/>
    </w:pPr>
    <w:rPr>
      <w:sz w:val="18"/>
    </w:rPr>
  </w:style>
  <w:style w:type="paragraph" w:styleId="Index8">
    <w:name w:val="index 8"/>
    <w:basedOn w:val="Standard"/>
    <w:next w:val="Standard"/>
    <w:autoRedefine/>
    <w:semiHidden/>
    <w:rsid w:val="00F419CB"/>
    <w:pPr>
      <w:ind w:left="1760" w:hanging="220"/>
      <w:jc w:val="left"/>
    </w:pPr>
    <w:rPr>
      <w:sz w:val="18"/>
    </w:rPr>
  </w:style>
  <w:style w:type="paragraph" w:styleId="Index9">
    <w:name w:val="index 9"/>
    <w:basedOn w:val="Standard"/>
    <w:next w:val="Standard"/>
    <w:autoRedefine/>
    <w:semiHidden/>
    <w:rsid w:val="00F419CB"/>
    <w:pPr>
      <w:ind w:left="1980" w:hanging="220"/>
      <w:jc w:val="left"/>
    </w:pPr>
    <w:rPr>
      <w:sz w:val="18"/>
    </w:rPr>
  </w:style>
  <w:style w:type="paragraph" w:styleId="NurText">
    <w:name w:val="Plain Text"/>
    <w:basedOn w:val="Standard"/>
    <w:rsid w:val="00F419CB"/>
    <w:rPr>
      <w:rFonts w:ascii="Courier New" w:hAnsi="Courier New"/>
      <w:sz w:val="20"/>
    </w:rPr>
  </w:style>
  <w:style w:type="paragraph" w:customStyle="1" w:styleId="TitelStandard">
    <w:name w:val="Titel Standard"/>
    <w:basedOn w:val="Standard"/>
    <w:rsid w:val="00F419CB"/>
    <w:pPr>
      <w:jc w:val="center"/>
    </w:pPr>
    <w:rPr>
      <w:b/>
      <w:sz w:val="48"/>
    </w:rPr>
  </w:style>
  <w:style w:type="paragraph" w:styleId="Umschlagadresse">
    <w:name w:val="envelope address"/>
    <w:basedOn w:val="Standard"/>
    <w:rsid w:val="00F419CB"/>
    <w:pPr>
      <w:framePr w:w="4320" w:h="2160" w:hRule="exact" w:hSpace="141" w:wrap="auto" w:hAnchor="page" w:xAlign="center" w:yAlign="bottom"/>
      <w:ind w:left="1"/>
    </w:pPr>
    <w:rPr>
      <w:rFonts w:ascii="Arial" w:hAnsi="Arial"/>
    </w:rPr>
  </w:style>
  <w:style w:type="paragraph" w:styleId="Untertitel">
    <w:name w:val="Subtitle"/>
    <w:basedOn w:val="Standard"/>
    <w:qFormat/>
    <w:rsid w:val="00F419CB"/>
    <w:pPr>
      <w:spacing w:after="60"/>
      <w:jc w:val="center"/>
      <w:outlineLvl w:val="1"/>
    </w:pPr>
    <w:rPr>
      <w:rFonts w:ascii="Arial" w:hAnsi="Arial"/>
    </w:rPr>
  </w:style>
  <w:style w:type="paragraph" w:customStyle="1" w:styleId="Definitionen">
    <w:name w:val="Definitionen"/>
    <w:basedOn w:val="Standard"/>
    <w:rsid w:val="00F419CB"/>
    <w:pPr>
      <w:ind w:left="567" w:right="567"/>
    </w:pPr>
    <w:rPr>
      <w:sz w:val="24"/>
    </w:rPr>
  </w:style>
  <w:style w:type="paragraph" w:customStyle="1" w:styleId="Standarde">
    <w:name w:val="Standard(e)"/>
    <w:basedOn w:val="Standard"/>
    <w:rsid w:val="00F419CB"/>
    <w:rPr>
      <w:lang w:val="en-US"/>
    </w:rPr>
  </w:style>
  <w:style w:type="character" w:customStyle="1" w:styleId="Begriffn">
    <w:name w:val="Begriff(n)"/>
    <w:basedOn w:val="Begriff"/>
    <w:rsid w:val="00F419CB"/>
    <w:rPr>
      <w:i/>
      <w:noProof/>
    </w:rPr>
  </w:style>
  <w:style w:type="paragraph" w:customStyle="1" w:styleId="StandardLinks">
    <w:name w:val="Standard Links"/>
    <w:basedOn w:val="Standard"/>
    <w:rsid w:val="00F419CB"/>
    <w:pPr>
      <w:jc w:val="left"/>
    </w:pPr>
  </w:style>
  <w:style w:type="numbering" w:customStyle="1" w:styleId="Formatvorlage2">
    <w:name w:val="Formatvorlage2"/>
    <w:uiPriority w:val="99"/>
    <w:rsid w:val="00BF6D91"/>
    <w:pPr>
      <w:numPr>
        <w:numId w:val="40"/>
      </w:numPr>
    </w:pPr>
  </w:style>
  <w:style w:type="paragraph" w:customStyle="1" w:styleId="Anhng">
    <w:name w:val="Anhng"/>
    <w:basedOn w:val="Standard"/>
    <w:rsid w:val="00F419CB"/>
    <w:pPr>
      <w:keepNext/>
      <w:pageBreakBefore/>
      <w:tabs>
        <w:tab w:val="num" w:pos="432"/>
      </w:tabs>
      <w:spacing w:before="480" w:after="240"/>
      <w:ind w:left="431" w:hanging="431"/>
      <w:jc w:val="left"/>
      <w:outlineLvl w:val="2"/>
    </w:pPr>
    <w:rPr>
      <w:rFonts w:ascii="Arial" w:hAnsi="Arial"/>
      <w:b/>
      <w:sz w:val="24"/>
    </w:rPr>
  </w:style>
  <w:style w:type="paragraph" w:customStyle="1" w:styleId="bergeordneterTitel">
    <w:name w:val="übergeordneter Titel"/>
    <w:basedOn w:val="Standard"/>
    <w:link w:val="bergeordneterTitelZchn"/>
    <w:rsid w:val="00F419CB"/>
    <w:pPr>
      <w:jc w:val="center"/>
    </w:pPr>
    <w:rPr>
      <w:b/>
      <w:sz w:val="72"/>
    </w:rPr>
  </w:style>
  <w:style w:type="paragraph" w:customStyle="1" w:styleId="Titelbergeordnet">
    <w:name w:val="Titel Übergeordnet"/>
    <w:basedOn w:val="bergeordneterTitel"/>
    <w:link w:val="TitelbergeordnetZchn"/>
    <w:rsid w:val="00F419CB"/>
  </w:style>
  <w:style w:type="paragraph" w:customStyle="1" w:styleId="Tabelleberschrift">
    <w:name w:val="Tabelle Überschrift"/>
    <w:basedOn w:val="Standard"/>
    <w:rsid w:val="00F419CB"/>
    <w:pPr>
      <w:jc w:val="center"/>
    </w:pPr>
    <w:rPr>
      <w:b/>
    </w:rPr>
  </w:style>
  <w:style w:type="paragraph" w:customStyle="1" w:styleId="Links">
    <w:name w:val="Links"/>
    <w:basedOn w:val="Standard"/>
    <w:rsid w:val="00DF633A"/>
    <w:pPr>
      <w:jc w:val="left"/>
    </w:pPr>
    <w:rPr>
      <w:rFonts w:eastAsia="Times New Roman"/>
    </w:rPr>
  </w:style>
  <w:style w:type="paragraph" w:customStyle="1" w:styleId="FunktionsbeschreibungIndex">
    <w:name w:val="Funktionsbeschreibung Index"/>
    <w:basedOn w:val="Standard"/>
    <w:rsid w:val="00F419CB"/>
    <w:pPr>
      <w:spacing w:before="240"/>
    </w:pPr>
    <w:rPr>
      <w:b/>
    </w:rPr>
  </w:style>
  <w:style w:type="paragraph" w:customStyle="1" w:styleId="Qualittszieleberschrift">
    <w:name w:val="Qualitätsziele Überschrift"/>
    <w:basedOn w:val="Standard"/>
    <w:rsid w:val="00F419CB"/>
    <w:pPr>
      <w:jc w:val="center"/>
    </w:pPr>
    <w:rPr>
      <w:b/>
      <w:sz w:val="20"/>
    </w:rPr>
  </w:style>
  <w:style w:type="paragraph" w:customStyle="1" w:styleId="Tabellenbeschriftung">
    <w:name w:val="Tabellenbeschriftung"/>
    <w:basedOn w:val="AufzhlungTabellenbeschriftung"/>
    <w:rsid w:val="00F419CB"/>
  </w:style>
  <w:style w:type="paragraph" w:customStyle="1" w:styleId="QualittszieleOberbegriff">
    <w:name w:val="Qualitätsziele Oberbegriff"/>
    <w:basedOn w:val="Standard"/>
    <w:rsid w:val="00F419CB"/>
    <w:rPr>
      <w:b/>
      <w:sz w:val="20"/>
    </w:rPr>
  </w:style>
  <w:style w:type="paragraph" w:customStyle="1" w:styleId="QualittszieleUnterbegriff">
    <w:name w:val="Qualitätsziele Unterbegriff"/>
    <w:basedOn w:val="Standard"/>
    <w:rsid w:val="00F419CB"/>
    <w:rPr>
      <w:sz w:val="20"/>
    </w:rPr>
  </w:style>
  <w:style w:type="paragraph" w:customStyle="1" w:styleId="QualittszieleEintrag">
    <w:name w:val="Qualitätsziele Eintrag"/>
    <w:basedOn w:val="Standard"/>
    <w:rsid w:val="00F419CB"/>
    <w:pPr>
      <w:jc w:val="center"/>
    </w:pPr>
    <w:rPr>
      <w:sz w:val="20"/>
    </w:rPr>
  </w:style>
  <w:style w:type="paragraph" w:customStyle="1" w:styleId="QualittszieleKreuz">
    <w:name w:val="Qualitätsziele Kreuz"/>
    <w:basedOn w:val="QualittszieleEintrag"/>
    <w:rsid w:val="00F419CB"/>
    <w:rPr>
      <w:b/>
    </w:rPr>
  </w:style>
  <w:style w:type="paragraph" w:customStyle="1" w:styleId="LiteraturTitel">
    <w:name w:val="Literatur Titel"/>
    <w:basedOn w:val="Literatur"/>
    <w:rsid w:val="00F419CB"/>
    <w:pPr>
      <w:numPr>
        <w:numId w:val="2"/>
      </w:numPr>
      <w:ind w:left="567" w:hanging="567"/>
    </w:pPr>
    <w:rPr>
      <w:i/>
    </w:rPr>
  </w:style>
  <w:style w:type="paragraph" w:customStyle="1" w:styleId="Anhngberschrift">
    <w:name w:val="Anhng Überschrift"/>
    <w:basedOn w:val="Anhng"/>
    <w:rsid w:val="00F419CB"/>
  </w:style>
  <w:style w:type="paragraph" w:customStyle="1" w:styleId="TabelleEintrag10">
    <w:name w:val="Tabelle Eintrag 10"/>
    <w:basedOn w:val="Standard"/>
    <w:rsid w:val="00F419CB"/>
    <w:rPr>
      <w:sz w:val="20"/>
    </w:rPr>
  </w:style>
  <w:style w:type="paragraph" w:customStyle="1" w:styleId="Formatvorlage">
    <w:name w:val="Formatvorlage"/>
    <w:basedOn w:val="Standard"/>
    <w:link w:val="FormatvorlageZchn"/>
    <w:rsid w:val="00F419CB"/>
    <w:pPr>
      <w:jc w:val="left"/>
    </w:pPr>
    <w:rPr>
      <w:b/>
      <w:vanish/>
      <w:color w:val="0000FF"/>
    </w:rPr>
  </w:style>
  <w:style w:type="paragraph" w:customStyle="1" w:styleId="TxBrt6">
    <w:name w:val="TxBr_t6"/>
    <w:basedOn w:val="Standard"/>
    <w:rsid w:val="00F419CB"/>
    <w:pPr>
      <w:widowControl w:val="0"/>
      <w:spacing w:line="249" w:lineRule="atLeast"/>
      <w:jc w:val="left"/>
    </w:pPr>
    <w:rPr>
      <w:rFonts w:eastAsia="Times New Roman"/>
      <w:snapToGrid w:val="0"/>
      <w:sz w:val="24"/>
    </w:rPr>
  </w:style>
  <w:style w:type="character" w:customStyle="1" w:styleId="Formelzeichen">
    <w:name w:val="Formelzeichen"/>
    <w:basedOn w:val="Absatz-Standardschriftart"/>
    <w:rsid w:val="00F419CB"/>
    <w:rPr>
      <w:rFonts w:ascii="Times New Roman" w:hAnsi="Times New Roman"/>
      <w:i/>
    </w:rPr>
  </w:style>
  <w:style w:type="paragraph" w:customStyle="1" w:styleId="Formatvorlage1">
    <w:name w:val="Formatvorlage1"/>
    <w:basedOn w:val="berschrift3"/>
    <w:rsid w:val="00F419CB"/>
    <w:pPr>
      <w:numPr>
        <w:ilvl w:val="0"/>
        <w:numId w:val="0"/>
      </w:numPr>
      <w:spacing w:line="240" w:lineRule="auto"/>
    </w:pPr>
    <w:rPr>
      <w:rFonts w:eastAsia="Times New Roman"/>
      <w:b w:val="0"/>
      <w:sz w:val="20"/>
    </w:rPr>
  </w:style>
  <w:style w:type="paragraph" w:styleId="Textkrper">
    <w:name w:val="Body Text"/>
    <w:basedOn w:val="Standard"/>
    <w:link w:val="TextkrperZchn"/>
    <w:rsid w:val="00F419CB"/>
    <w:pPr>
      <w:spacing w:before="240"/>
    </w:pPr>
    <w:rPr>
      <w:sz w:val="24"/>
    </w:rPr>
  </w:style>
  <w:style w:type="paragraph" w:customStyle="1" w:styleId="H2">
    <w:name w:val="H2"/>
    <w:basedOn w:val="Standard"/>
    <w:next w:val="Standard"/>
    <w:rsid w:val="00F419CB"/>
    <w:pPr>
      <w:keepNext/>
      <w:spacing w:before="100" w:after="100" w:line="240" w:lineRule="auto"/>
      <w:jc w:val="left"/>
      <w:outlineLvl w:val="2"/>
    </w:pPr>
    <w:rPr>
      <w:rFonts w:eastAsia="Times New Roman"/>
      <w:b/>
      <w:snapToGrid w:val="0"/>
      <w:sz w:val="36"/>
      <w:lang w:eastAsia="de-DE"/>
    </w:rPr>
  </w:style>
  <w:style w:type="paragraph" w:customStyle="1" w:styleId="H4">
    <w:name w:val="H4"/>
    <w:basedOn w:val="Standard"/>
    <w:next w:val="Standard"/>
    <w:rsid w:val="00F419CB"/>
    <w:pPr>
      <w:keepNext/>
      <w:spacing w:before="100" w:after="100" w:line="240" w:lineRule="auto"/>
      <w:jc w:val="left"/>
      <w:outlineLvl w:val="4"/>
    </w:pPr>
    <w:rPr>
      <w:rFonts w:eastAsia="Times New Roman"/>
      <w:b/>
      <w:snapToGrid w:val="0"/>
      <w:sz w:val="24"/>
      <w:lang w:eastAsia="de-DE"/>
    </w:rPr>
  </w:style>
  <w:style w:type="character" w:customStyle="1" w:styleId="Max">
    <w:name w:val="Max."/>
    <w:rsid w:val="00F419CB"/>
    <w:rPr>
      <w:b/>
    </w:rPr>
  </w:style>
  <w:style w:type="paragraph" w:customStyle="1" w:styleId="Formel">
    <w:name w:val="Formel"/>
    <w:basedOn w:val="Standard"/>
    <w:link w:val="FormelZchn"/>
    <w:rsid w:val="00AF3772"/>
    <w:pPr>
      <w:shd w:val="clear" w:color="auto" w:fill="FFFFFF"/>
      <w:tabs>
        <w:tab w:val="left" w:pos="5387"/>
        <w:tab w:val="right" w:pos="9072"/>
      </w:tabs>
      <w:spacing w:before="200" w:after="200" w:line="240" w:lineRule="auto"/>
      <w:ind w:left="17"/>
      <w:jc w:val="left"/>
    </w:pPr>
    <w:rPr>
      <w:rFonts w:eastAsia="Times New Roman"/>
      <w:b/>
      <w:snapToGrid w:val="0"/>
      <w:color w:val="000000"/>
      <w:lang w:eastAsia="de-DE"/>
    </w:rPr>
  </w:style>
  <w:style w:type="character" w:customStyle="1" w:styleId="Betonung">
    <w:name w:val="Betonung"/>
    <w:rsid w:val="00F419CB"/>
    <w:rPr>
      <w:i/>
    </w:rPr>
  </w:style>
  <w:style w:type="character" w:styleId="BesuchterLink">
    <w:name w:val="FollowedHyperlink"/>
    <w:basedOn w:val="Absatz-Standardschriftart"/>
    <w:rsid w:val="00F419CB"/>
    <w:rPr>
      <w:color w:val="800080"/>
      <w:u w:val="single"/>
    </w:rPr>
  </w:style>
  <w:style w:type="paragraph" w:customStyle="1" w:styleId="Standarde0">
    <w:name w:val="Standard (e)"/>
    <w:basedOn w:val="Standard"/>
    <w:next w:val="Standard"/>
    <w:rsid w:val="00F419CB"/>
    <w:rPr>
      <w:spacing w:val="1"/>
      <w:lang w:val="en-US"/>
    </w:rPr>
  </w:style>
  <w:style w:type="paragraph" w:styleId="Textkrper-Zeileneinzug">
    <w:name w:val="Body Text Indent"/>
    <w:basedOn w:val="Standard"/>
    <w:link w:val="Textkrper-ZeileneinzugZchn"/>
    <w:rsid w:val="00F419CB"/>
    <w:pPr>
      <w:ind w:left="180"/>
      <w:jc w:val="left"/>
    </w:pPr>
    <w:rPr>
      <w:b/>
    </w:rPr>
  </w:style>
  <w:style w:type="paragraph" w:styleId="Textkrper2">
    <w:name w:val="Body Text 2"/>
    <w:basedOn w:val="Standard"/>
    <w:rsid w:val="00F419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</w:pPr>
  </w:style>
  <w:style w:type="paragraph" w:styleId="Textkrper-Einzug2">
    <w:name w:val="Body Text Indent 2"/>
    <w:basedOn w:val="Standard"/>
    <w:rsid w:val="00F419CB"/>
    <w:pPr>
      <w:ind w:left="163"/>
      <w:jc w:val="left"/>
    </w:pPr>
    <w:rPr>
      <w:b/>
    </w:rPr>
  </w:style>
  <w:style w:type="character" w:styleId="Funotenzeichen">
    <w:name w:val="footnote reference"/>
    <w:basedOn w:val="Absatz-Standardschriftart"/>
    <w:semiHidden/>
    <w:rsid w:val="00F419CB"/>
    <w:rPr>
      <w:vertAlign w:val="superscript"/>
    </w:rPr>
  </w:style>
  <w:style w:type="paragraph" w:customStyle="1" w:styleId="Bildbeschriftunge">
    <w:name w:val="Bildbeschriftung (e)"/>
    <w:basedOn w:val="Bildbeschriftung"/>
    <w:rsid w:val="00F419CB"/>
    <w:rPr>
      <w:lang w:val="en-US"/>
    </w:rPr>
  </w:style>
  <w:style w:type="paragraph" w:styleId="Funotentext">
    <w:name w:val="footnote text"/>
    <w:basedOn w:val="Standard"/>
    <w:semiHidden/>
    <w:rsid w:val="00F419CB"/>
    <w:rPr>
      <w:sz w:val="20"/>
    </w:rPr>
  </w:style>
  <w:style w:type="paragraph" w:customStyle="1" w:styleId="Beschriftung-Bild">
    <w:name w:val="Beschriftung-Bild"/>
    <w:basedOn w:val="Beschriftung"/>
    <w:next w:val="Standard"/>
    <w:rsid w:val="00E50CE0"/>
    <w:pPr>
      <w:spacing w:before="0" w:after="0"/>
      <w:jc w:val="center"/>
    </w:pPr>
  </w:style>
  <w:style w:type="paragraph" w:styleId="Umschlagabsenderadresse">
    <w:name w:val="envelope return"/>
    <w:basedOn w:val="Standard"/>
    <w:rsid w:val="00F419CB"/>
    <w:rPr>
      <w:rFonts w:ascii="Arial" w:hAnsi="Arial"/>
      <w:sz w:val="20"/>
    </w:rPr>
  </w:style>
  <w:style w:type="paragraph" w:styleId="Sprechblasentext">
    <w:name w:val="Balloon Text"/>
    <w:basedOn w:val="Standard"/>
    <w:semiHidden/>
    <w:rsid w:val="00607B2F"/>
    <w:rPr>
      <w:rFonts w:ascii="Tahoma" w:hAnsi="Tahoma" w:cs="Tahoma"/>
      <w:sz w:val="16"/>
      <w:szCs w:val="16"/>
    </w:rPr>
  </w:style>
  <w:style w:type="table" w:styleId="Tabellenraster">
    <w:name w:val="Table Grid"/>
    <w:aliases w:val="Tabellengitternetz Formel,Tabellengitternetz Formel1"/>
    <w:basedOn w:val="NormaleTabelle"/>
    <w:rsid w:val="0009008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0083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val="de-DE" w:eastAsia="de-DE"/>
    </w:rPr>
  </w:style>
  <w:style w:type="paragraph" w:customStyle="1" w:styleId="TitelUntergeordnet">
    <w:name w:val="Titel Untergeordnet"/>
    <w:basedOn w:val="Titelbergeordnet"/>
    <w:rsid w:val="00AE0B01"/>
    <w:rPr>
      <w:sz w:val="32"/>
      <w:szCs w:val="32"/>
    </w:rPr>
  </w:style>
  <w:style w:type="paragraph" w:customStyle="1" w:styleId="TitelAuftraggeber">
    <w:name w:val="Titel Auftraggeber"/>
    <w:basedOn w:val="Titelbergeordnet"/>
    <w:link w:val="TitelAuftraggeberZchn"/>
    <w:rsid w:val="00AE0B01"/>
    <w:rPr>
      <w:sz w:val="32"/>
    </w:rPr>
  </w:style>
  <w:style w:type="character" w:customStyle="1" w:styleId="bergeordneterTitelZchn">
    <w:name w:val="übergeordneter Titel Zchn"/>
    <w:basedOn w:val="Absatz-Standardschriftart"/>
    <w:link w:val="bergeordneterTitel"/>
    <w:rsid w:val="00AE0B01"/>
    <w:rPr>
      <w:rFonts w:eastAsia="Batang"/>
      <w:b/>
      <w:sz w:val="72"/>
      <w:lang w:val="de-DE" w:eastAsia="de-CH" w:bidi="ar-SA"/>
    </w:rPr>
  </w:style>
  <w:style w:type="character" w:customStyle="1" w:styleId="TitelbergeordnetZchn">
    <w:name w:val="Titel Übergeordnet Zchn"/>
    <w:basedOn w:val="bergeordneterTitelZchn"/>
    <w:link w:val="Titelbergeordnet"/>
    <w:rsid w:val="00AE0B01"/>
    <w:rPr>
      <w:rFonts w:eastAsia="Batang"/>
      <w:b/>
      <w:sz w:val="72"/>
      <w:lang w:val="de-DE" w:eastAsia="de-CH" w:bidi="ar-SA"/>
    </w:rPr>
  </w:style>
  <w:style w:type="character" w:customStyle="1" w:styleId="TitelAuftraggeberZchn">
    <w:name w:val="Titel Auftraggeber Zchn"/>
    <w:basedOn w:val="TitelbergeordnetZchn"/>
    <w:link w:val="TitelAuftraggeber"/>
    <w:rsid w:val="00AE0B01"/>
    <w:rPr>
      <w:rFonts w:eastAsia="Batang"/>
      <w:b/>
      <w:sz w:val="32"/>
      <w:lang w:val="de-DE" w:eastAsia="de-CH" w:bidi="ar-SA"/>
    </w:rPr>
  </w:style>
  <w:style w:type="character" w:customStyle="1" w:styleId="FormatvorlageZchn">
    <w:name w:val="Formatvorlage Zchn"/>
    <w:basedOn w:val="Absatz-Standardschriftart"/>
    <w:link w:val="Formatvorlage"/>
    <w:rsid w:val="00CB7185"/>
    <w:rPr>
      <w:rFonts w:eastAsia="Batang"/>
      <w:b/>
      <w:vanish/>
      <w:color w:val="0000FF"/>
      <w:sz w:val="22"/>
      <w:lang w:val="de-DE" w:eastAsia="de-CH" w:bidi="ar-SA"/>
    </w:rPr>
  </w:style>
  <w:style w:type="paragraph" w:styleId="StandardWeb">
    <w:name w:val="Normal (Web)"/>
    <w:basedOn w:val="Standard"/>
    <w:rsid w:val="00D47DA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de-DE"/>
    </w:rPr>
  </w:style>
  <w:style w:type="paragraph" w:customStyle="1" w:styleId="Abschnittberschrift">
    <w:name w:val="Abschnittüberschrift"/>
    <w:basedOn w:val="Standard"/>
    <w:rsid w:val="00364794"/>
    <w:pPr>
      <w:spacing w:before="240"/>
    </w:pPr>
    <w:rPr>
      <w:b/>
      <w:bCs/>
    </w:rPr>
  </w:style>
  <w:style w:type="character" w:customStyle="1" w:styleId="BeschriftungZchn">
    <w:name w:val="Beschriftung Zchn"/>
    <w:basedOn w:val="Absatz-Standardschriftart"/>
    <w:link w:val="Beschriftung"/>
    <w:rsid w:val="008A18D3"/>
    <w:rPr>
      <w:rFonts w:eastAsia="Batang"/>
      <w:b/>
      <w:sz w:val="22"/>
      <w:lang w:val="de-DE" w:eastAsia="de-CH" w:bidi="ar-SA"/>
    </w:rPr>
  </w:style>
  <w:style w:type="paragraph" w:customStyle="1" w:styleId="FormatvorlageErsteZeile076cm">
    <w:name w:val="Formatvorlage Erste Zeile:  0.76 cm"/>
    <w:basedOn w:val="Standard"/>
    <w:link w:val="FormatvorlageErsteZeile076cmZchn"/>
    <w:rsid w:val="008A18D3"/>
    <w:pPr>
      <w:spacing w:before="240" w:line="320" w:lineRule="atLeast"/>
    </w:pPr>
    <w:rPr>
      <w:rFonts w:ascii="Arial" w:eastAsia="Times New Roman" w:hAnsi="Arial"/>
      <w:lang w:eastAsia="de-DE"/>
    </w:rPr>
  </w:style>
  <w:style w:type="character" w:customStyle="1" w:styleId="FormatvorlageErsteZeile076cmZchn">
    <w:name w:val="Formatvorlage Erste Zeile:  0.76 cm Zchn"/>
    <w:basedOn w:val="Absatz-Standardschriftart"/>
    <w:link w:val="FormatvorlageErsteZeile076cm"/>
    <w:rsid w:val="008A18D3"/>
    <w:rPr>
      <w:rFonts w:ascii="Arial" w:hAnsi="Arial"/>
      <w:sz w:val="22"/>
      <w:lang w:val="de-CH" w:eastAsia="de-DE" w:bidi="ar-SA"/>
    </w:rPr>
  </w:style>
  <w:style w:type="paragraph" w:styleId="Kommentarthema">
    <w:name w:val="annotation subject"/>
    <w:basedOn w:val="Kommentartext"/>
    <w:next w:val="Kommentartext"/>
    <w:semiHidden/>
    <w:rsid w:val="00F22ADF"/>
    <w:rPr>
      <w:b/>
      <w:bCs/>
      <w:sz w:val="20"/>
    </w:rPr>
  </w:style>
  <w:style w:type="character" w:customStyle="1" w:styleId="FormelZchn">
    <w:name w:val="Formel Zchn"/>
    <w:basedOn w:val="Absatz-Standardschriftart"/>
    <w:link w:val="Formel"/>
    <w:rsid w:val="00776E35"/>
    <w:rPr>
      <w:b/>
      <w:snapToGrid w:val="0"/>
      <w:color w:val="000000"/>
      <w:sz w:val="22"/>
      <w:lang w:val="de-DE" w:eastAsia="de-DE" w:bidi="ar-SA"/>
    </w:rPr>
  </w:style>
  <w:style w:type="numbering" w:customStyle="1" w:styleId="Literaturver">
    <w:name w:val="Literaturver"/>
    <w:rsid w:val="0005708D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B27BC4"/>
    <w:pPr>
      <w:ind w:left="720"/>
      <w:contextualSpacing/>
    </w:pPr>
  </w:style>
  <w:style w:type="paragraph" w:customStyle="1" w:styleId="TabelleEintrag11">
    <w:name w:val="Tabelle Eintrag 11"/>
    <w:basedOn w:val="Standard"/>
    <w:rsid w:val="00983A35"/>
    <w:pPr>
      <w:spacing w:before="60" w:after="60" w:line="276" w:lineRule="auto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TextkrperZchn">
    <w:name w:val="Textkörper Zchn"/>
    <w:basedOn w:val="Absatz-Standardschriftart"/>
    <w:link w:val="Textkrper"/>
    <w:rsid w:val="0066630E"/>
    <w:rPr>
      <w:spacing w:val="4"/>
      <w:sz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66630E"/>
    <w:rPr>
      <w:b/>
      <w:spacing w:val="4"/>
      <w:sz w:val="22"/>
      <w:lang w:val="de-DE"/>
    </w:rPr>
  </w:style>
  <w:style w:type="table" w:styleId="HelleListe">
    <w:name w:val="Light List"/>
    <w:basedOn w:val="NormaleTabelle"/>
    <w:uiPriority w:val="61"/>
    <w:rsid w:val="00330CBD"/>
    <w:rPr>
      <w:rFonts w:asciiTheme="minorHAnsi" w:eastAsiaTheme="minorEastAsia" w:hAnsiTheme="minorHAnsi" w:cstheme="minorBidi"/>
      <w:sz w:val="22"/>
      <w:szCs w:val="22"/>
      <w:lang w:val="de-DE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URSSTabelle">
    <w:name w:val="URSS_Tabelle"/>
    <w:basedOn w:val="Standard"/>
    <w:link w:val="URSSTabelleZchn"/>
    <w:qFormat/>
    <w:rsid w:val="00330CBD"/>
    <w:pPr>
      <w:spacing w:line="288" w:lineRule="auto"/>
      <w:jc w:val="left"/>
    </w:pPr>
    <w:rPr>
      <w:rFonts w:ascii="Arial" w:hAnsi="Arial"/>
      <w:spacing w:val="0"/>
      <w:sz w:val="20"/>
    </w:rPr>
  </w:style>
  <w:style w:type="character" w:customStyle="1" w:styleId="URSSTabelleZchn">
    <w:name w:val="URSS_Tabelle Zchn"/>
    <w:basedOn w:val="Absatz-Standardschriftart"/>
    <w:link w:val="URSSTabelle"/>
    <w:rsid w:val="00330CBD"/>
    <w:rPr>
      <w:rFonts w:ascii="Arial" w:hAnsi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1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3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eader" Target="header8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rabher%20Rene\Projekte\Oerlikon_RF_Messung\Dokumentation\Antennen_Messberich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40B6A3A-C72C-4881-B268-53D57BF7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Antennen_Messbericht.dot</Template>
  <TotalTime>0</TotalTime>
  <Pages>5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Untersuchung</vt:lpstr>
    </vt:vector>
  </TitlesOfParts>
  <Company>NTB Buchs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</dc:title>
  <dc:creator>.</dc:creator>
  <cp:lastModifiedBy>Gehrig Marcel</cp:lastModifiedBy>
  <cp:revision>12</cp:revision>
  <cp:lastPrinted>2016-08-25T12:48:00Z</cp:lastPrinted>
  <dcterms:created xsi:type="dcterms:W3CDTF">2016-11-09T13:57:00Z</dcterms:created>
  <dcterms:modified xsi:type="dcterms:W3CDTF">2016-11-09T14:39:00Z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traulichkeit">
    <vt:lpwstr>-</vt:lpwstr>
  </property>
  <property fmtid="{D5CDD505-2E9C-101B-9397-08002B2CF9AE}" pid="3" name="Copyright">
    <vt:lpwstr>NTB Buchs</vt:lpwstr>
  </property>
</Properties>
</file>